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FA918" w14:textId="77777777" w:rsidR="008C5F88" w:rsidRDefault="008C5F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0"/>
        <w:gridCol w:w="2228"/>
        <w:gridCol w:w="3156"/>
        <w:gridCol w:w="525"/>
        <w:gridCol w:w="1573"/>
        <w:gridCol w:w="1810"/>
        <w:gridCol w:w="18"/>
      </w:tblGrid>
      <w:tr w:rsidR="008C5F88" w:rsidRPr="00BC00B4" w14:paraId="0B068851" w14:textId="77777777" w:rsidTr="00BC00B4">
        <w:tc>
          <w:tcPr>
            <w:tcW w:w="10656" w:type="dxa"/>
            <w:gridSpan w:val="7"/>
            <w:tcBorders>
              <w:top w:val="single" w:sz="4" w:space="0" w:color="FFFFFF"/>
              <w:left w:val="single" w:sz="4" w:space="0" w:color="FFFFFF"/>
              <w:bottom w:val="single" w:sz="4" w:space="0" w:color="auto"/>
              <w:right w:val="single" w:sz="4" w:space="0" w:color="FFFFFF"/>
            </w:tcBorders>
          </w:tcPr>
          <w:p w14:paraId="67A6F4B4" w14:textId="77777777" w:rsidR="008C5F88" w:rsidRPr="00BC00B4" w:rsidRDefault="008C5F88" w:rsidP="00195A52">
            <w:pPr>
              <w:pStyle w:val="NoSpacing"/>
              <w:rPr>
                <w:rStyle w:val="Strong"/>
              </w:rPr>
            </w:pPr>
            <w:r w:rsidRPr="00BC00B4">
              <w:rPr>
                <w:rStyle w:val="Strong"/>
              </w:rPr>
              <w:t>REVISION HISTORY</w:t>
            </w:r>
          </w:p>
        </w:tc>
      </w:tr>
      <w:tr w:rsidR="008C5F88" w:rsidRPr="00020162" w14:paraId="5215414B" w14:textId="77777777" w:rsidTr="00BC00B4">
        <w:tc>
          <w:tcPr>
            <w:tcW w:w="1128" w:type="dxa"/>
            <w:tcBorders>
              <w:bottom w:val="single" w:sz="18" w:space="0" w:color="auto"/>
            </w:tcBorders>
            <w:shd w:val="clear" w:color="auto" w:fill="BFBFBF" w:themeFill="background1" w:themeFillShade="BF"/>
            <w:vAlign w:val="center"/>
          </w:tcPr>
          <w:p w14:paraId="14A8469F" w14:textId="77777777" w:rsidR="008C5F88" w:rsidRPr="00020162" w:rsidRDefault="008C5F88" w:rsidP="00195A52">
            <w:pPr>
              <w:pStyle w:val="NoSpacing"/>
            </w:pPr>
            <w:r w:rsidRPr="00020162">
              <w:t>Revision</w:t>
            </w:r>
          </w:p>
        </w:tc>
        <w:tc>
          <w:tcPr>
            <w:tcW w:w="5546" w:type="dxa"/>
            <w:gridSpan w:val="2"/>
            <w:tcBorders>
              <w:bottom w:val="single" w:sz="18" w:space="0" w:color="auto"/>
            </w:tcBorders>
            <w:shd w:val="clear" w:color="auto" w:fill="BFBFBF" w:themeFill="background1" w:themeFillShade="BF"/>
            <w:vAlign w:val="center"/>
          </w:tcPr>
          <w:p w14:paraId="16AA0846" w14:textId="77777777" w:rsidR="008C5F88" w:rsidRPr="00020162" w:rsidRDefault="008C5F88" w:rsidP="00195A52">
            <w:pPr>
              <w:pStyle w:val="NoSpacing"/>
            </w:pPr>
            <w:r w:rsidRPr="00020162">
              <w:t>Description of  Change</w:t>
            </w:r>
          </w:p>
        </w:tc>
        <w:tc>
          <w:tcPr>
            <w:tcW w:w="2125" w:type="dxa"/>
            <w:gridSpan w:val="2"/>
            <w:tcBorders>
              <w:bottom w:val="single" w:sz="18" w:space="0" w:color="auto"/>
            </w:tcBorders>
            <w:shd w:val="clear" w:color="auto" w:fill="BFBFBF" w:themeFill="background1" w:themeFillShade="BF"/>
            <w:vAlign w:val="center"/>
          </w:tcPr>
          <w:p w14:paraId="140C15FC" w14:textId="77777777" w:rsidR="008C5F88" w:rsidRPr="00020162" w:rsidRDefault="008C5F88" w:rsidP="00195A52">
            <w:pPr>
              <w:pStyle w:val="NoSpacing"/>
            </w:pPr>
            <w:r w:rsidRPr="00020162">
              <w:t>Writer/Reviser</w:t>
            </w:r>
          </w:p>
        </w:tc>
        <w:tc>
          <w:tcPr>
            <w:tcW w:w="1857" w:type="dxa"/>
            <w:gridSpan w:val="2"/>
            <w:tcBorders>
              <w:bottom w:val="single" w:sz="18" w:space="0" w:color="auto"/>
            </w:tcBorders>
            <w:shd w:val="clear" w:color="auto" w:fill="BFBFBF" w:themeFill="background1" w:themeFillShade="BF"/>
            <w:vAlign w:val="center"/>
          </w:tcPr>
          <w:p w14:paraId="2EB43300" w14:textId="77777777" w:rsidR="008C5F88" w:rsidRPr="00020162" w:rsidRDefault="008C5F88" w:rsidP="00195A52">
            <w:pPr>
              <w:pStyle w:val="NoSpacing"/>
            </w:pPr>
            <w:r w:rsidRPr="00020162">
              <w:t>Effective Date</w:t>
            </w:r>
          </w:p>
        </w:tc>
      </w:tr>
      <w:tr w:rsidR="008C5F88" w:rsidRPr="00020162" w14:paraId="673A786F" w14:textId="77777777" w:rsidTr="00195A52">
        <w:tc>
          <w:tcPr>
            <w:tcW w:w="1128" w:type="dxa"/>
            <w:tcBorders>
              <w:top w:val="single" w:sz="18" w:space="0" w:color="auto"/>
            </w:tcBorders>
            <w:vAlign w:val="center"/>
          </w:tcPr>
          <w:p w14:paraId="1476C03A" w14:textId="77777777" w:rsidR="008C5F88" w:rsidRPr="00020162" w:rsidRDefault="00C77F48" w:rsidP="00195A52">
            <w:pPr>
              <w:pStyle w:val="NoSpacing"/>
            </w:pPr>
            <w:r>
              <w:t>0.1</w:t>
            </w:r>
          </w:p>
        </w:tc>
        <w:tc>
          <w:tcPr>
            <w:tcW w:w="5546" w:type="dxa"/>
            <w:gridSpan w:val="2"/>
            <w:tcBorders>
              <w:top w:val="single" w:sz="18" w:space="0" w:color="auto"/>
            </w:tcBorders>
            <w:vAlign w:val="center"/>
          </w:tcPr>
          <w:p w14:paraId="2AB92CB7" w14:textId="77777777" w:rsidR="008C5F88" w:rsidRPr="00020162" w:rsidRDefault="00C77F48" w:rsidP="00195A52">
            <w:pPr>
              <w:pStyle w:val="NoSpacing"/>
            </w:pPr>
            <w:r>
              <w:t>Initial Version</w:t>
            </w:r>
          </w:p>
        </w:tc>
        <w:tc>
          <w:tcPr>
            <w:tcW w:w="2125" w:type="dxa"/>
            <w:gridSpan w:val="2"/>
            <w:tcBorders>
              <w:top w:val="single" w:sz="18" w:space="0" w:color="auto"/>
            </w:tcBorders>
            <w:vAlign w:val="center"/>
          </w:tcPr>
          <w:p w14:paraId="1CF53270" w14:textId="130445F4" w:rsidR="008C5F88" w:rsidRPr="00020162" w:rsidRDefault="001962B9" w:rsidP="00195A52">
            <w:pPr>
              <w:pStyle w:val="NoSpacing"/>
            </w:pPr>
            <w:r>
              <w:t>Barry Robertson</w:t>
            </w:r>
          </w:p>
        </w:tc>
        <w:tc>
          <w:tcPr>
            <w:tcW w:w="1857" w:type="dxa"/>
            <w:gridSpan w:val="2"/>
            <w:tcBorders>
              <w:top w:val="single" w:sz="18" w:space="0" w:color="auto"/>
            </w:tcBorders>
            <w:vAlign w:val="center"/>
          </w:tcPr>
          <w:p w14:paraId="059CB0E2" w14:textId="467A1925" w:rsidR="008C5F88" w:rsidRPr="00020162" w:rsidRDefault="00FA7603" w:rsidP="00195A52">
            <w:pPr>
              <w:pStyle w:val="NoSpacing"/>
            </w:pPr>
            <w:r>
              <w:t>1/29/2015</w:t>
            </w:r>
          </w:p>
        </w:tc>
      </w:tr>
      <w:tr w:rsidR="008C5F88" w:rsidRPr="00020162" w14:paraId="0B8AB870" w14:textId="77777777" w:rsidTr="00195A52">
        <w:tc>
          <w:tcPr>
            <w:tcW w:w="1128" w:type="dxa"/>
            <w:tcBorders>
              <w:top w:val="single" w:sz="4" w:space="0" w:color="auto"/>
            </w:tcBorders>
            <w:vAlign w:val="center"/>
          </w:tcPr>
          <w:p w14:paraId="492B2C37" w14:textId="77777777" w:rsidR="008C5F88" w:rsidRPr="00020162" w:rsidRDefault="008C5F88" w:rsidP="00195A52">
            <w:pPr>
              <w:pStyle w:val="NoSpacing"/>
            </w:pPr>
          </w:p>
        </w:tc>
        <w:tc>
          <w:tcPr>
            <w:tcW w:w="5546" w:type="dxa"/>
            <w:gridSpan w:val="2"/>
            <w:tcBorders>
              <w:top w:val="single" w:sz="4" w:space="0" w:color="auto"/>
            </w:tcBorders>
            <w:vAlign w:val="center"/>
          </w:tcPr>
          <w:p w14:paraId="184C176B" w14:textId="77777777" w:rsidR="008C5F88" w:rsidRPr="00020162" w:rsidRDefault="008C5F88" w:rsidP="00195A52">
            <w:pPr>
              <w:pStyle w:val="NoSpacing"/>
            </w:pPr>
          </w:p>
        </w:tc>
        <w:tc>
          <w:tcPr>
            <w:tcW w:w="2125" w:type="dxa"/>
            <w:gridSpan w:val="2"/>
            <w:tcBorders>
              <w:top w:val="single" w:sz="4" w:space="0" w:color="auto"/>
            </w:tcBorders>
            <w:vAlign w:val="center"/>
          </w:tcPr>
          <w:p w14:paraId="3A2B2AC1" w14:textId="77777777" w:rsidR="008C5F88" w:rsidRPr="00020162" w:rsidRDefault="008C5F88" w:rsidP="00195A52">
            <w:pPr>
              <w:pStyle w:val="NoSpacing"/>
            </w:pPr>
          </w:p>
        </w:tc>
        <w:tc>
          <w:tcPr>
            <w:tcW w:w="1857" w:type="dxa"/>
            <w:gridSpan w:val="2"/>
            <w:tcBorders>
              <w:top w:val="single" w:sz="4" w:space="0" w:color="auto"/>
            </w:tcBorders>
            <w:vAlign w:val="center"/>
          </w:tcPr>
          <w:p w14:paraId="25140183" w14:textId="77777777" w:rsidR="008C5F88" w:rsidRPr="00020162" w:rsidRDefault="008C5F88" w:rsidP="00195A52">
            <w:pPr>
              <w:pStyle w:val="NoSpacing"/>
            </w:pPr>
          </w:p>
        </w:tc>
      </w:tr>
      <w:tr w:rsidR="008C5F88" w:rsidRPr="00020162" w14:paraId="4A0981CA" w14:textId="77777777" w:rsidTr="00195A52">
        <w:tc>
          <w:tcPr>
            <w:tcW w:w="1128" w:type="dxa"/>
            <w:vAlign w:val="center"/>
          </w:tcPr>
          <w:p w14:paraId="63D25CDA" w14:textId="77777777" w:rsidR="008C5F88" w:rsidRPr="00020162" w:rsidRDefault="008C5F88" w:rsidP="00195A52">
            <w:pPr>
              <w:pStyle w:val="NoSpacing"/>
            </w:pPr>
          </w:p>
        </w:tc>
        <w:tc>
          <w:tcPr>
            <w:tcW w:w="5546" w:type="dxa"/>
            <w:gridSpan w:val="2"/>
            <w:vAlign w:val="center"/>
          </w:tcPr>
          <w:p w14:paraId="184111EE" w14:textId="77777777" w:rsidR="008C5F88" w:rsidRPr="00020162" w:rsidRDefault="008C5F88" w:rsidP="00195A52">
            <w:pPr>
              <w:pStyle w:val="NoSpacing"/>
            </w:pPr>
          </w:p>
        </w:tc>
        <w:tc>
          <w:tcPr>
            <w:tcW w:w="2125" w:type="dxa"/>
            <w:gridSpan w:val="2"/>
            <w:vAlign w:val="center"/>
          </w:tcPr>
          <w:p w14:paraId="13599F2C" w14:textId="77777777" w:rsidR="008C5F88" w:rsidRPr="00020162" w:rsidRDefault="008C5F88" w:rsidP="00195A52">
            <w:pPr>
              <w:pStyle w:val="NoSpacing"/>
            </w:pPr>
          </w:p>
        </w:tc>
        <w:tc>
          <w:tcPr>
            <w:tcW w:w="1857" w:type="dxa"/>
            <w:gridSpan w:val="2"/>
            <w:vAlign w:val="center"/>
          </w:tcPr>
          <w:p w14:paraId="703C07F0" w14:textId="77777777" w:rsidR="008C5F88" w:rsidRPr="00020162" w:rsidRDefault="008C5F88" w:rsidP="00195A52">
            <w:pPr>
              <w:pStyle w:val="NoSpacing"/>
            </w:pPr>
          </w:p>
        </w:tc>
      </w:tr>
      <w:tr w:rsidR="008C5F88" w:rsidRPr="00020162" w14:paraId="46FB5222" w14:textId="77777777" w:rsidTr="00BC00B4">
        <w:trPr>
          <w:gridAfter w:val="1"/>
          <w:wAfter w:w="18" w:type="dxa"/>
        </w:trPr>
        <w:tc>
          <w:tcPr>
            <w:tcW w:w="10638" w:type="dxa"/>
            <w:gridSpan w:val="6"/>
            <w:tcBorders>
              <w:top w:val="single" w:sz="4" w:space="0" w:color="FFFFFF"/>
              <w:left w:val="single" w:sz="4" w:space="0" w:color="FFFFFF"/>
              <w:bottom w:val="single" w:sz="4" w:space="0" w:color="auto"/>
              <w:right w:val="single" w:sz="4" w:space="0" w:color="FFFFFF"/>
            </w:tcBorders>
          </w:tcPr>
          <w:p w14:paraId="69C5091B" w14:textId="77777777" w:rsidR="008C5F88" w:rsidRPr="00020162" w:rsidRDefault="008C5F88" w:rsidP="00195A52">
            <w:pPr>
              <w:pStyle w:val="NoSpacing"/>
            </w:pPr>
          </w:p>
        </w:tc>
      </w:tr>
      <w:tr w:rsidR="008C5F88" w:rsidRPr="00020162" w14:paraId="7E6645AE" w14:textId="77777777" w:rsidTr="00BC00B4">
        <w:trPr>
          <w:gridAfter w:val="1"/>
          <w:wAfter w:w="18" w:type="dxa"/>
        </w:trPr>
        <w:tc>
          <w:tcPr>
            <w:tcW w:w="3420" w:type="dxa"/>
            <w:gridSpan w:val="2"/>
            <w:tcBorders>
              <w:bottom w:val="single" w:sz="18" w:space="0" w:color="auto"/>
            </w:tcBorders>
            <w:shd w:val="clear" w:color="auto" w:fill="D9D9D9" w:themeFill="background1" w:themeFillShade="D9"/>
            <w:vAlign w:val="center"/>
          </w:tcPr>
          <w:p w14:paraId="328ACFD3" w14:textId="77777777" w:rsidR="008C5F88" w:rsidRPr="00020162" w:rsidRDefault="008C5F88" w:rsidP="00195A52">
            <w:pPr>
              <w:pStyle w:val="NoSpacing"/>
            </w:pPr>
            <w:r>
              <w:t>Author Name</w:t>
            </w:r>
          </w:p>
        </w:tc>
        <w:tc>
          <w:tcPr>
            <w:tcW w:w="3780" w:type="dxa"/>
            <w:gridSpan w:val="2"/>
            <w:tcBorders>
              <w:bottom w:val="single" w:sz="18" w:space="0" w:color="auto"/>
            </w:tcBorders>
            <w:shd w:val="clear" w:color="auto" w:fill="D9D9D9" w:themeFill="background1" w:themeFillShade="D9"/>
            <w:vAlign w:val="center"/>
          </w:tcPr>
          <w:p w14:paraId="12539398" w14:textId="77777777" w:rsidR="008C5F88" w:rsidRPr="00020162" w:rsidRDefault="008C5F88" w:rsidP="00195A52">
            <w:pPr>
              <w:pStyle w:val="NoSpacing"/>
            </w:pPr>
            <w:r>
              <w:t>Title</w:t>
            </w:r>
          </w:p>
        </w:tc>
        <w:tc>
          <w:tcPr>
            <w:tcW w:w="3438" w:type="dxa"/>
            <w:gridSpan w:val="2"/>
            <w:tcBorders>
              <w:bottom w:val="single" w:sz="18" w:space="0" w:color="auto"/>
            </w:tcBorders>
            <w:shd w:val="clear" w:color="auto" w:fill="D9D9D9" w:themeFill="background1" w:themeFillShade="D9"/>
            <w:vAlign w:val="center"/>
          </w:tcPr>
          <w:p w14:paraId="2B51DBB4" w14:textId="77777777" w:rsidR="008C5F88" w:rsidRPr="00020162" w:rsidRDefault="008C5F88" w:rsidP="00195A52">
            <w:pPr>
              <w:pStyle w:val="NoSpacing"/>
            </w:pPr>
            <w:r>
              <w:t>Department Name</w:t>
            </w:r>
          </w:p>
        </w:tc>
      </w:tr>
      <w:tr w:rsidR="008C5F88" w:rsidRPr="00020162" w14:paraId="0136202C" w14:textId="77777777" w:rsidTr="00195A52">
        <w:trPr>
          <w:gridAfter w:val="1"/>
          <w:wAfter w:w="18" w:type="dxa"/>
        </w:trPr>
        <w:tc>
          <w:tcPr>
            <w:tcW w:w="3420" w:type="dxa"/>
            <w:gridSpan w:val="2"/>
            <w:tcBorders>
              <w:top w:val="single" w:sz="18" w:space="0" w:color="auto"/>
            </w:tcBorders>
            <w:vAlign w:val="center"/>
          </w:tcPr>
          <w:p w14:paraId="348C1461" w14:textId="7A1DA107" w:rsidR="008C5F88" w:rsidRPr="00020162" w:rsidRDefault="00FA7603" w:rsidP="00195A52">
            <w:pPr>
              <w:pStyle w:val="NoSpacing"/>
            </w:pPr>
            <w:r>
              <w:t>B</w:t>
            </w:r>
            <w:r w:rsidR="001962B9">
              <w:t>arry Robertson</w:t>
            </w:r>
          </w:p>
        </w:tc>
        <w:sdt>
          <w:sdtPr>
            <w:alias w:val="Title"/>
            <w:tag w:val=""/>
            <w:id w:val="1085423703"/>
            <w:placeholder>
              <w:docPart w:val="ABEFB5B2EB4E41D69D2A87821ED7126E"/>
            </w:placeholder>
            <w:dataBinding w:prefixMappings="xmlns:ns0='http://purl.org/dc/elements/1.1/' xmlns:ns1='http://schemas.openxmlformats.org/package/2006/metadata/core-properties' " w:xpath="/ns1:coreProperties[1]/ns0:title[1]" w:storeItemID="{6C3C8BC8-F283-45AE-878A-BAB7291924A1}"/>
            <w:text/>
          </w:sdtPr>
          <w:sdtEndPr/>
          <w:sdtContent>
            <w:tc>
              <w:tcPr>
                <w:tcW w:w="3780" w:type="dxa"/>
                <w:gridSpan w:val="2"/>
                <w:tcBorders>
                  <w:top w:val="single" w:sz="18" w:space="0" w:color="auto"/>
                </w:tcBorders>
                <w:vAlign w:val="center"/>
              </w:tcPr>
              <w:p w14:paraId="7CF6A3ED" w14:textId="19C58534" w:rsidR="008C5F88" w:rsidRPr="00020162" w:rsidRDefault="000E62A1" w:rsidP="00195A52">
                <w:pPr>
                  <w:pStyle w:val="NoSpacing"/>
                </w:pPr>
                <w:r>
                  <w:t>OpenXC Modem Connect PC App Build Instructions</w:t>
                </w:r>
              </w:p>
            </w:tc>
          </w:sdtContent>
        </w:sdt>
        <w:tc>
          <w:tcPr>
            <w:tcW w:w="3438" w:type="dxa"/>
            <w:gridSpan w:val="2"/>
            <w:tcBorders>
              <w:top w:val="single" w:sz="18" w:space="0" w:color="auto"/>
            </w:tcBorders>
            <w:vAlign w:val="center"/>
          </w:tcPr>
          <w:p w14:paraId="1CFBC15F" w14:textId="77777777" w:rsidR="008C5F88" w:rsidRPr="00020162" w:rsidRDefault="008C5F88" w:rsidP="00195A52">
            <w:pPr>
              <w:pStyle w:val="NoSpacing"/>
            </w:pPr>
          </w:p>
        </w:tc>
      </w:tr>
    </w:tbl>
    <w:p w14:paraId="147CF67A" w14:textId="77777777" w:rsidR="008C5F88" w:rsidRPr="00BC00B4" w:rsidRDefault="00543F5D" w:rsidP="00543F5D">
      <w:pPr>
        <w:rPr>
          <w:rStyle w:val="Strong"/>
        </w:rPr>
      </w:pPr>
      <w:r w:rsidRPr="00BC00B4">
        <w:rPr>
          <w:rStyle w:val="Strong"/>
        </w:rPr>
        <w:t>APPROVERS</w:t>
      </w:r>
    </w:p>
    <w:tbl>
      <w:tblPr>
        <w:tblStyle w:val="TableGrid"/>
        <w:tblW w:w="0" w:type="auto"/>
        <w:tblLook w:val="04A0" w:firstRow="1" w:lastRow="0" w:firstColumn="1" w:lastColumn="0" w:noHBand="0" w:noVBand="1"/>
      </w:tblPr>
      <w:tblGrid>
        <w:gridCol w:w="2084"/>
        <w:gridCol w:w="2079"/>
        <w:gridCol w:w="2964"/>
        <w:gridCol w:w="1204"/>
        <w:gridCol w:w="2079"/>
      </w:tblGrid>
      <w:tr w:rsidR="00543F5D" w:rsidRPr="00195A52" w14:paraId="5368FF73" w14:textId="77777777" w:rsidTr="00FA7603">
        <w:tc>
          <w:tcPr>
            <w:tcW w:w="2084"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19086C88" w14:textId="77777777" w:rsidR="00543F5D" w:rsidRPr="00195A52" w:rsidRDefault="00543F5D" w:rsidP="00195A52">
            <w:pPr>
              <w:pStyle w:val="NoSpacing"/>
            </w:pPr>
            <w:r w:rsidRPr="00195A52">
              <w:t>Name</w:t>
            </w:r>
          </w:p>
        </w:tc>
        <w:tc>
          <w:tcPr>
            <w:tcW w:w="2079"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733863F3" w14:textId="77777777" w:rsidR="00543F5D" w:rsidRPr="00195A52" w:rsidRDefault="00543F5D" w:rsidP="00195A52">
            <w:pPr>
              <w:pStyle w:val="NoSpacing"/>
            </w:pPr>
            <w:r w:rsidRPr="00195A52">
              <w:t>Title</w:t>
            </w:r>
          </w:p>
        </w:tc>
        <w:tc>
          <w:tcPr>
            <w:tcW w:w="2964"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555F4EDC" w14:textId="77777777" w:rsidR="00543F5D" w:rsidRPr="00195A52" w:rsidRDefault="00543F5D" w:rsidP="00195A52">
            <w:pPr>
              <w:pStyle w:val="NoSpacing"/>
            </w:pPr>
            <w:r w:rsidRPr="00195A52">
              <w:t>Department</w:t>
            </w:r>
          </w:p>
        </w:tc>
        <w:tc>
          <w:tcPr>
            <w:tcW w:w="1204"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44612D9B" w14:textId="77777777" w:rsidR="00543F5D" w:rsidRPr="00195A52" w:rsidRDefault="00543F5D" w:rsidP="00195A52">
            <w:pPr>
              <w:pStyle w:val="NoSpacing"/>
            </w:pPr>
            <w:r w:rsidRPr="00195A52">
              <w:t>Approval Status</w:t>
            </w:r>
          </w:p>
        </w:tc>
        <w:tc>
          <w:tcPr>
            <w:tcW w:w="2079"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5F1F6B6C" w14:textId="77777777" w:rsidR="00543F5D" w:rsidRPr="00195A52" w:rsidRDefault="00543F5D" w:rsidP="00195A52">
            <w:pPr>
              <w:pStyle w:val="NoSpacing"/>
            </w:pPr>
            <w:r w:rsidRPr="00195A52">
              <w:t>Approval Date</w:t>
            </w:r>
          </w:p>
        </w:tc>
      </w:tr>
      <w:tr w:rsidR="00FA7603" w14:paraId="4816A27F" w14:textId="77777777" w:rsidTr="00FA7603">
        <w:tc>
          <w:tcPr>
            <w:tcW w:w="2084" w:type="dxa"/>
            <w:tcBorders>
              <w:top w:val="single" w:sz="12" w:space="0" w:color="auto"/>
            </w:tcBorders>
          </w:tcPr>
          <w:p w14:paraId="7E1CCA39" w14:textId="1611446C" w:rsidR="00FA7603" w:rsidRDefault="00FA7603" w:rsidP="00FA7603">
            <w:pPr>
              <w:pStyle w:val="NoSpacing"/>
            </w:pPr>
            <w:r>
              <w:t>Barry Robertson</w:t>
            </w:r>
          </w:p>
        </w:tc>
        <w:tc>
          <w:tcPr>
            <w:tcW w:w="2079" w:type="dxa"/>
            <w:tcBorders>
              <w:top w:val="single" w:sz="12" w:space="0" w:color="auto"/>
            </w:tcBorders>
          </w:tcPr>
          <w:p w14:paraId="3186D8AE" w14:textId="2F7A9104" w:rsidR="00FA7603" w:rsidRDefault="00FA7603" w:rsidP="00FA7603">
            <w:pPr>
              <w:pStyle w:val="NoSpacing"/>
            </w:pPr>
            <w:r>
              <w:t>Software Engineer</w:t>
            </w:r>
          </w:p>
        </w:tc>
        <w:tc>
          <w:tcPr>
            <w:tcW w:w="2964" w:type="dxa"/>
            <w:tcBorders>
              <w:top w:val="single" w:sz="12" w:space="0" w:color="auto"/>
            </w:tcBorders>
          </w:tcPr>
          <w:p w14:paraId="1D335B50" w14:textId="77777777" w:rsidR="00FA7603" w:rsidRDefault="00FA7603" w:rsidP="00FA7603">
            <w:pPr>
              <w:pStyle w:val="NoSpacing"/>
            </w:pPr>
          </w:p>
        </w:tc>
        <w:tc>
          <w:tcPr>
            <w:tcW w:w="1204" w:type="dxa"/>
            <w:tcBorders>
              <w:top w:val="single" w:sz="12" w:space="0" w:color="auto"/>
            </w:tcBorders>
          </w:tcPr>
          <w:p w14:paraId="5642C635" w14:textId="77777777" w:rsidR="00FA7603" w:rsidRDefault="00FA7603" w:rsidP="00FA7603">
            <w:pPr>
              <w:pStyle w:val="NoSpacing"/>
            </w:pPr>
          </w:p>
        </w:tc>
        <w:tc>
          <w:tcPr>
            <w:tcW w:w="2079" w:type="dxa"/>
            <w:tcBorders>
              <w:top w:val="single" w:sz="12" w:space="0" w:color="auto"/>
            </w:tcBorders>
          </w:tcPr>
          <w:p w14:paraId="5ABAB74B" w14:textId="77777777" w:rsidR="00FA7603" w:rsidRDefault="00FA7603" w:rsidP="00FA7603">
            <w:pPr>
              <w:pStyle w:val="NoSpacing"/>
            </w:pPr>
          </w:p>
        </w:tc>
      </w:tr>
      <w:tr w:rsidR="00FA7603" w14:paraId="44E78E38" w14:textId="77777777" w:rsidTr="00FA7603">
        <w:tc>
          <w:tcPr>
            <w:tcW w:w="2084" w:type="dxa"/>
          </w:tcPr>
          <w:p w14:paraId="2764AB58" w14:textId="6F0CEC95" w:rsidR="00FA7603" w:rsidRDefault="00FA7603" w:rsidP="00FA7603">
            <w:pPr>
              <w:pStyle w:val="NoSpacing"/>
            </w:pPr>
          </w:p>
        </w:tc>
        <w:tc>
          <w:tcPr>
            <w:tcW w:w="2079" w:type="dxa"/>
          </w:tcPr>
          <w:p w14:paraId="5C0E1433" w14:textId="4BD96BE4" w:rsidR="00FA7603" w:rsidRDefault="00FA7603" w:rsidP="00FA7603">
            <w:pPr>
              <w:pStyle w:val="NoSpacing"/>
            </w:pPr>
          </w:p>
        </w:tc>
        <w:tc>
          <w:tcPr>
            <w:tcW w:w="2964" w:type="dxa"/>
          </w:tcPr>
          <w:p w14:paraId="2329E270" w14:textId="77777777" w:rsidR="00FA7603" w:rsidRDefault="00FA7603" w:rsidP="00FA7603">
            <w:pPr>
              <w:pStyle w:val="NoSpacing"/>
            </w:pPr>
          </w:p>
        </w:tc>
        <w:tc>
          <w:tcPr>
            <w:tcW w:w="1204" w:type="dxa"/>
          </w:tcPr>
          <w:p w14:paraId="18E0AA79" w14:textId="77777777" w:rsidR="00FA7603" w:rsidRDefault="00FA7603" w:rsidP="00FA7603">
            <w:pPr>
              <w:pStyle w:val="NoSpacing"/>
            </w:pPr>
          </w:p>
        </w:tc>
        <w:tc>
          <w:tcPr>
            <w:tcW w:w="2079" w:type="dxa"/>
          </w:tcPr>
          <w:p w14:paraId="7DF897E1" w14:textId="77777777" w:rsidR="00FA7603" w:rsidRDefault="00FA7603" w:rsidP="00FA7603">
            <w:pPr>
              <w:pStyle w:val="NoSpacing"/>
            </w:pPr>
          </w:p>
        </w:tc>
      </w:tr>
      <w:tr w:rsidR="00543F5D" w14:paraId="655EE47B" w14:textId="77777777" w:rsidTr="00FA7603">
        <w:tc>
          <w:tcPr>
            <w:tcW w:w="2084" w:type="dxa"/>
          </w:tcPr>
          <w:p w14:paraId="0247E160" w14:textId="33A49448" w:rsidR="00543F5D" w:rsidRDefault="00543F5D" w:rsidP="00195A52">
            <w:pPr>
              <w:pStyle w:val="NoSpacing"/>
            </w:pPr>
          </w:p>
        </w:tc>
        <w:tc>
          <w:tcPr>
            <w:tcW w:w="2079" w:type="dxa"/>
          </w:tcPr>
          <w:p w14:paraId="1A9DC9FD" w14:textId="7FDF469B" w:rsidR="00543F5D" w:rsidRDefault="00543F5D" w:rsidP="00195A52">
            <w:pPr>
              <w:pStyle w:val="NoSpacing"/>
            </w:pPr>
          </w:p>
        </w:tc>
        <w:tc>
          <w:tcPr>
            <w:tcW w:w="2964" w:type="dxa"/>
          </w:tcPr>
          <w:p w14:paraId="325AA589" w14:textId="77777777" w:rsidR="00543F5D" w:rsidRDefault="00543F5D" w:rsidP="00195A52">
            <w:pPr>
              <w:pStyle w:val="NoSpacing"/>
            </w:pPr>
          </w:p>
        </w:tc>
        <w:tc>
          <w:tcPr>
            <w:tcW w:w="1204" w:type="dxa"/>
          </w:tcPr>
          <w:p w14:paraId="5A8D5335" w14:textId="77777777" w:rsidR="00543F5D" w:rsidRDefault="00543F5D" w:rsidP="00195A52">
            <w:pPr>
              <w:pStyle w:val="NoSpacing"/>
            </w:pPr>
          </w:p>
        </w:tc>
        <w:tc>
          <w:tcPr>
            <w:tcW w:w="2079" w:type="dxa"/>
          </w:tcPr>
          <w:p w14:paraId="7ABDFB4E" w14:textId="77777777" w:rsidR="00543F5D" w:rsidRDefault="00543F5D" w:rsidP="00195A52">
            <w:pPr>
              <w:pStyle w:val="NoSpacing"/>
            </w:pPr>
          </w:p>
        </w:tc>
      </w:tr>
      <w:tr w:rsidR="00543F5D" w14:paraId="462E89A4" w14:textId="77777777" w:rsidTr="00FA7603">
        <w:tc>
          <w:tcPr>
            <w:tcW w:w="2084" w:type="dxa"/>
          </w:tcPr>
          <w:p w14:paraId="04703A59" w14:textId="77777777" w:rsidR="00543F5D" w:rsidRDefault="00543F5D" w:rsidP="00195A52">
            <w:pPr>
              <w:pStyle w:val="NoSpacing"/>
            </w:pPr>
          </w:p>
        </w:tc>
        <w:tc>
          <w:tcPr>
            <w:tcW w:w="2079" w:type="dxa"/>
          </w:tcPr>
          <w:p w14:paraId="607B1EE1" w14:textId="77777777" w:rsidR="00543F5D" w:rsidRDefault="00543F5D" w:rsidP="00195A52">
            <w:pPr>
              <w:pStyle w:val="NoSpacing"/>
            </w:pPr>
          </w:p>
        </w:tc>
        <w:tc>
          <w:tcPr>
            <w:tcW w:w="2964" w:type="dxa"/>
          </w:tcPr>
          <w:p w14:paraId="6E5C8091" w14:textId="77777777" w:rsidR="00543F5D" w:rsidRDefault="00543F5D" w:rsidP="00195A52">
            <w:pPr>
              <w:pStyle w:val="NoSpacing"/>
            </w:pPr>
          </w:p>
        </w:tc>
        <w:tc>
          <w:tcPr>
            <w:tcW w:w="1204" w:type="dxa"/>
          </w:tcPr>
          <w:p w14:paraId="6DBD2AEA" w14:textId="77777777" w:rsidR="00543F5D" w:rsidRDefault="00543F5D" w:rsidP="00195A52">
            <w:pPr>
              <w:pStyle w:val="NoSpacing"/>
            </w:pPr>
          </w:p>
        </w:tc>
        <w:tc>
          <w:tcPr>
            <w:tcW w:w="2079" w:type="dxa"/>
          </w:tcPr>
          <w:p w14:paraId="0D24571C" w14:textId="77777777" w:rsidR="00543F5D" w:rsidRDefault="00543F5D" w:rsidP="00195A52">
            <w:pPr>
              <w:pStyle w:val="NoSpacing"/>
            </w:pPr>
          </w:p>
        </w:tc>
      </w:tr>
      <w:tr w:rsidR="00543F5D" w14:paraId="5D4D876C" w14:textId="77777777" w:rsidTr="00FA7603">
        <w:tc>
          <w:tcPr>
            <w:tcW w:w="2084" w:type="dxa"/>
          </w:tcPr>
          <w:p w14:paraId="02632276" w14:textId="77777777" w:rsidR="00543F5D" w:rsidRDefault="00543F5D" w:rsidP="00195A52">
            <w:pPr>
              <w:pStyle w:val="NoSpacing"/>
            </w:pPr>
          </w:p>
        </w:tc>
        <w:tc>
          <w:tcPr>
            <w:tcW w:w="2079" w:type="dxa"/>
          </w:tcPr>
          <w:p w14:paraId="302DC017" w14:textId="77777777" w:rsidR="00543F5D" w:rsidRDefault="00543F5D" w:rsidP="00195A52">
            <w:pPr>
              <w:pStyle w:val="NoSpacing"/>
            </w:pPr>
          </w:p>
        </w:tc>
        <w:tc>
          <w:tcPr>
            <w:tcW w:w="2964" w:type="dxa"/>
          </w:tcPr>
          <w:p w14:paraId="662F072D" w14:textId="77777777" w:rsidR="00543F5D" w:rsidRDefault="00543F5D" w:rsidP="00195A52">
            <w:pPr>
              <w:pStyle w:val="NoSpacing"/>
            </w:pPr>
          </w:p>
        </w:tc>
        <w:tc>
          <w:tcPr>
            <w:tcW w:w="1204" w:type="dxa"/>
          </w:tcPr>
          <w:p w14:paraId="35332B81" w14:textId="77777777" w:rsidR="00543F5D" w:rsidRDefault="00543F5D" w:rsidP="00195A52">
            <w:pPr>
              <w:pStyle w:val="NoSpacing"/>
            </w:pPr>
          </w:p>
        </w:tc>
        <w:tc>
          <w:tcPr>
            <w:tcW w:w="2079" w:type="dxa"/>
          </w:tcPr>
          <w:p w14:paraId="0718CBC2" w14:textId="77777777" w:rsidR="00543F5D" w:rsidRDefault="00543F5D" w:rsidP="00195A52">
            <w:pPr>
              <w:pStyle w:val="NoSpacing"/>
            </w:pPr>
          </w:p>
        </w:tc>
      </w:tr>
      <w:tr w:rsidR="00543F5D" w14:paraId="634D059A" w14:textId="77777777" w:rsidTr="00FA7603">
        <w:tc>
          <w:tcPr>
            <w:tcW w:w="2084" w:type="dxa"/>
          </w:tcPr>
          <w:p w14:paraId="0251320C" w14:textId="77777777" w:rsidR="00543F5D" w:rsidRDefault="00543F5D" w:rsidP="00195A52">
            <w:pPr>
              <w:pStyle w:val="NoSpacing"/>
            </w:pPr>
          </w:p>
        </w:tc>
        <w:tc>
          <w:tcPr>
            <w:tcW w:w="2079" w:type="dxa"/>
          </w:tcPr>
          <w:p w14:paraId="7FF9BAD7" w14:textId="77777777" w:rsidR="00543F5D" w:rsidRDefault="00543F5D" w:rsidP="00195A52">
            <w:pPr>
              <w:pStyle w:val="NoSpacing"/>
            </w:pPr>
          </w:p>
        </w:tc>
        <w:tc>
          <w:tcPr>
            <w:tcW w:w="2964" w:type="dxa"/>
          </w:tcPr>
          <w:p w14:paraId="2A81CB10" w14:textId="77777777" w:rsidR="00543F5D" w:rsidRDefault="00543F5D" w:rsidP="00195A52">
            <w:pPr>
              <w:pStyle w:val="NoSpacing"/>
            </w:pPr>
          </w:p>
        </w:tc>
        <w:tc>
          <w:tcPr>
            <w:tcW w:w="1204" w:type="dxa"/>
          </w:tcPr>
          <w:p w14:paraId="5057E015" w14:textId="77777777" w:rsidR="00543F5D" w:rsidRDefault="00543F5D" w:rsidP="00195A52">
            <w:pPr>
              <w:pStyle w:val="NoSpacing"/>
            </w:pPr>
          </w:p>
        </w:tc>
        <w:tc>
          <w:tcPr>
            <w:tcW w:w="2079" w:type="dxa"/>
          </w:tcPr>
          <w:p w14:paraId="563C531B" w14:textId="77777777" w:rsidR="00543F5D" w:rsidRDefault="00543F5D" w:rsidP="00195A52">
            <w:pPr>
              <w:pStyle w:val="NoSpacing"/>
            </w:pPr>
          </w:p>
        </w:tc>
      </w:tr>
    </w:tbl>
    <w:p w14:paraId="1CDCDA23" w14:textId="77777777" w:rsidR="001962B9" w:rsidRDefault="001962B9" w:rsidP="00D156FC">
      <w:pPr>
        <w:pStyle w:val="BodyText2"/>
        <w:tabs>
          <w:tab w:val="left" w:pos="360"/>
          <w:tab w:val="left" w:pos="720"/>
          <w:tab w:val="left" w:pos="1080"/>
        </w:tabs>
        <w:spacing w:after="0" w:line="240" w:lineRule="auto"/>
        <w:rPr>
          <w:rFonts w:ascii="Arial" w:hAnsi="Arial" w:cs="Arial"/>
          <w:b/>
          <w:color w:val="000000"/>
          <w:sz w:val="28"/>
          <w:szCs w:val="28"/>
        </w:rPr>
      </w:pPr>
    </w:p>
    <w:p w14:paraId="5FA9277C" w14:textId="77777777" w:rsidR="008C5F88" w:rsidRPr="00B90F9B" w:rsidRDefault="008C5F88" w:rsidP="00D156FC">
      <w:pPr>
        <w:pStyle w:val="BodyText2"/>
        <w:tabs>
          <w:tab w:val="left" w:pos="360"/>
          <w:tab w:val="left" w:pos="720"/>
          <w:tab w:val="left" w:pos="1080"/>
        </w:tabs>
        <w:spacing w:after="0" w:line="240" w:lineRule="auto"/>
        <w:rPr>
          <w:rFonts w:ascii="Arial" w:hAnsi="Arial" w:cs="Arial"/>
          <w:b/>
          <w:color w:val="000000"/>
          <w:sz w:val="28"/>
          <w:szCs w:val="28"/>
        </w:rPr>
      </w:pPr>
      <w:r w:rsidRPr="00B90F9B">
        <w:rPr>
          <w:rFonts w:ascii="Arial" w:hAnsi="Arial" w:cs="Arial"/>
          <w:b/>
          <w:color w:val="000000"/>
          <w:sz w:val="28"/>
          <w:szCs w:val="28"/>
        </w:rPr>
        <w:t>ABOUT FLEXTRONICS</w:t>
      </w:r>
    </w:p>
    <w:p w14:paraId="775CB7C7" w14:textId="77777777" w:rsidR="008C5F88" w:rsidRPr="00F34340" w:rsidRDefault="008C5F88" w:rsidP="00D156FC">
      <w:pPr>
        <w:tabs>
          <w:tab w:val="left" w:pos="360"/>
          <w:tab w:val="left" w:pos="720"/>
          <w:tab w:val="left" w:pos="1080"/>
        </w:tabs>
        <w:rPr>
          <w:rFonts w:ascii="Arial" w:hAnsi="Arial" w:cs="Arial"/>
        </w:rPr>
      </w:pPr>
    </w:p>
    <w:p w14:paraId="3B035789" w14:textId="77777777" w:rsidR="008C5F88" w:rsidRPr="00073254" w:rsidRDefault="008C5F88" w:rsidP="008C5F88">
      <w:pPr>
        <w:jc w:val="both"/>
        <w:rPr>
          <w:rFonts w:ascii="Arial" w:hAnsi="Arial" w:cs="Arial"/>
        </w:rPr>
      </w:pPr>
      <w:r w:rsidRPr="00073254">
        <w:rPr>
          <w:rFonts w:ascii="Arial" w:hAnsi="Arial" w:cs="Arial"/>
          <w:color w:val="000000"/>
        </w:rPr>
        <w:t>Flextronics is a leading Electronics Manufacturing Services (EMS) provider focused on delivering complete design, engineering and manufacturing services to automotive, computing, consumer, industrial, infrastructure, medical, clean tech and mobile OEMs. Flextronics helps customers design, build, ship, and service electronics products through a network of facilities in 30 countries on four continents. This global presence provides design and engineering solutions that are combined with core electronics manufacturing and logistics services, and vertically integrated with components technologies, to optimize customer operations by lowering costs and reducing time to market.</w:t>
      </w:r>
    </w:p>
    <w:p w14:paraId="0A42018F" w14:textId="77777777" w:rsidR="008C5F88" w:rsidRDefault="008C5F88" w:rsidP="00D156FC">
      <w:pPr>
        <w:rPr>
          <w:rFonts w:ascii="Arial" w:hAnsi="Arial" w:cs="Arial"/>
        </w:rPr>
      </w:pPr>
    </w:p>
    <w:p w14:paraId="214275CF" w14:textId="77777777" w:rsidR="008C5F88" w:rsidRDefault="008C5F88" w:rsidP="00D156FC">
      <w:pPr>
        <w:rPr>
          <w:rFonts w:ascii="Arial" w:hAnsi="Arial" w:cs="Arial"/>
        </w:rPr>
      </w:pPr>
    </w:p>
    <w:p w14:paraId="0DAE5C25" w14:textId="77777777" w:rsidR="008C5F88" w:rsidRPr="009B26C8" w:rsidRDefault="008C5F88" w:rsidP="00D156FC">
      <w:pPr>
        <w:rPr>
          <w:rFonts w:ascii="Arial" w:hAnsi="Arial" w:cs="Arial"/>
        </w:rPr>
      </w:pPr>
    </w:p>
    <w:p w14:paraId="7511B807" w14:textId="77777777" w:rsidR="008C5F88" w:rsidRDefault="008C5F88" w:rsidP="00D156FC">
      <w:pPr>
        <w:jc w:val="center"/>
        <w:rPr>
          <w:rFonts w:ascii="Arial" w:hAnsi="Arial" w:cs="Arial"/>
          <w:b/>
          <w:color w:val="000080"/>
        </w:rPr>
      </w:pPr>
    </w:p>
    <w:p w14:paraId="43CDD469" w14:textId="77777777" w:rsidR="00BF231A" w:rsidRDefault="008C5F88">
      <w:pPr>
        <w:rPr>
          <w:rFonts w:ascii="Arial" w:hAnsi="Arial" w:cs="Arial"/>
          <w:b/>
        </w:rPr>
      </w:pPr>
      <w:r>
        <w:rPr>
          <w:rFonts w:cs="Arial"/>
          <w:b/>
        </w:rPr>
        <w:br w:type="page"/>
      </w:r>
    </w:p>
    <w:sdt>
      <w:sdtPr>
        <w:rPr>
          <w:caps w:val="0"/>
          <w:color w:val="auto"/>
          <w:spacing w:val="0"/>
          <w:kern w:val="0"/>
          <w:sz w:val="20"/>
          <w:szCs w:val="20"/>
        </w:rPr>
        <w:id w:val="-1030573980"/>
        <w:docPartObj>
          <w:docPartGallery w:val="Table of Contents"/>
          <w:docPartUnique/>
        </w:docPartObj>
      </w:sdtPr>
      <w:sdtEndPr>
        <w:rPr>
          <w:b/>
          <w:bCs/>
          <w:noProof/>
        </w:rPr>
      </w:sdtEndPr>
      <w:sdtContent>
        <w:p w14:paraId="4A5AA154" w14:textId="77777777" w:rsidR="00BF231A" w:rsidRDefault="00BF231A" w:rsidP="00BF231A">
          <w:pPr>
            <w:pStyle w:val="Title"/>
          </w:pPr>
          <w:r>
            <w:t>Table of Contents</w:t>
          </w:r>
        </w:p>
        <w:bookmarkStart w:id="0" w:name="_GoBack"/>
        <w:bookmarkEnd w:id="0"/>
        <w:p w14:paraId="57189AB1" w14:textId="77777777" w:rsidR="001E75C0" w:rsidRDefault="00BF231A">
          <w:pPr>
            <w:pStyle w:val="TOC1"/>
            <w:tabs>
              <w:tab w:val="left" w:pos="400"/>
              <w:tab w:val="right" w:leader="dot" w:pos="10430"/>
            </w:tabs>
            <w:rPr>
              <w:noProof/>
              <w:sz w:val="22"/>
              <w:szCs w:val="22"/>
            </w:rPr>
          </w:pPr>
          <w:r>
            <w:fldChar w:fldCharType="begin"/>
          </w:r>
          <w:r>
            <w:instrText xml:space="preserve"> TOC \o "1-3" \h \z \u </w:instrText>
          </w:r>
          <w:r>
            <w:fldChar w:fldCharType="separate"/>
          </w:r>
          <w:hyperlink w:anchor="_Toc410283449" w:history="1">
            <w:r w:rsidR="001E75C0" w:rsidRPr="0021050F">
              <w:rPr>
                <w:rStyle w:val="Hyperlink"/>
                <w:noProof/>
              </w:rPr>
              <w:t>1</w:t>
            </w:r>
            <w:r w:rsidR="001E75C0">
              <w:rPr>
                <w:noProof/>
                <w:sz w:val="22"/>
                <w:szCs w:val="22"/>
              </w:rPr>
              <w:tab/>
            </w:r>
            <w:r w:rsidR="001E75C0" w:rsidRPr="0021050F">
              <w:rPr>
                <w:rStyle w:val="Hyperlink"/>
                <w:noProof/>
              </w:rPr>
              <w:t>Introduction</w:t>
            </w:r>
            <w:r w:rsidR="001E75C0">
              <w:rPr>
                <w:noProof/>
                <w:webHidden/>
              </w:rPr>
              <w:tab/>
            </w:r>
            <w:r w:rsidR="001E75C0">
              <w:rPr>
                <w:noProof/>
                <w:webHidden/>
              </w:rPr>
              <w:fldChar w:fldCharType="begin"/>
            </w:r>
            <w:r w:rsidR="001E75C0">
              <w:rPr>
                <w:noProof/>
                <w:webHidden/>
              </w:rPr>
              <w:instrText xml:space="preserve"> PAGEREF _Toc410283449 \h </w:instrText>
            </w:r>
            <w:r w:rsidR="001E75C0">
              <w:rPr>
                <w:noProof/>
                <w:webHidden/>
              </w:rPr>
            </w:r>
            <w:r w:rsidR="001E75C0">
              <w:rPr>
                <w:noProof/>
                <w:webHidden/>
              </w:rPr>
              <w:fldChar w:fldCharType="separate"/>
            </w:r>
            <w:r w:rsidR="001E75C0">
              <w:rPr>
                <w:noProof/>
                <w:webHidden/>
              </w:rPr>
              <w:t>3</w:t>
            </w:r>
            <w:r w:rsidR="001E75C0">
              <w:rPr>
                <w:noProof/>
                <w:webHidden/>
              </w:rPr>
              <w:fldChar w:fldCharType="end"/>
            </w:r>
          </w:hyperlink>
        </w:p>
        <w:p w14:paraId="65F3641F" w14:textId="77777777" w:rsidR="001E75C0" w:rsidRDefault="001E75C0">
          <w:pPr>
            <w:pStyle w:val="TOC2"/>
            <w:rPr>
              <w:noProof/>
              <w:sz w:val="22"/>
              <w:szCs w:val="22"/>
            </w:rPr>
          </w:pPr>
          <w:hyperlink w:anchor="_Toc410283450" w:history="1">
            <w:r w:rsidRPr="0021050F">
              <w:rPr>
                <w:rStyle w:val="Hyperlink"/>
                <w:noProof/>
              </w:rPr>
              <w:t>1.1</w:t>
            </w:r>
            <w:r>
              <w:rPr>
                <w:noProof/>
                <w:sz w:val="22"/>
                <w:szCs w:val="22"/>
              </w:rPr>
              <w:tab/>
            </w:r>
            <w:r w:rsidRPr="0021050F">
              <w:rPr>
                <w:rStyle w:val="Hyperlink"/>
                <w:noProof/>
              </w:rPr>
              <w:t>Scope and Purpose of the document</w:t>
            </w:r>
            <w:r>
              <w:rPr>
                <w:noProof/>
                <w:webHidden/>
              </w:rPr>
              <w:tab/>
            </w:r>
            <w:r>
              <w:rPr>
                <w:noProof/>
                <w:webHidden/>
              </w:rPr>
              <w:fldChar w:fldCharType="begin"/>
            </w:r>
            <w:r>
              <w:rPr>
                <w:noProof/>
                <w:webHidden/>
              </w:rPr>
              <w:instrText xml:space="preserve"> PAGEREF _Toc410283450 \h </w:instrText>
            </w:r>
            <w:r>
              <w:rPr>
                <w:noProof/>
                <w:webHidden/>
              </w:rPr>
            </w:r>
            <w:r>
              <w:rPr>
                <w:noProof/>
                <w:webHidden/>
              </w:rPr>
              <w:fldChar w:fldCharType="separate"/>
            </w:r>
            <w:r>
              <w:rPr>
                <w:noProof/>
                <w:webHidden/>
              </w:rPr>
              <w:t>3</w:t>
            </w:r>
            <w:r>
              <w:rPr>
                <w:noProof/>
                <w:webHidden/>
              </w:rPr>
              <w:fldChar w:fldCharType="end"/>
            </w:r>
          </w:hyperlink>
        </w:p>
        <w:p w14:paraId="4554E1B6" w14:textId="77777777" w:rsidR="001E75C0" w:rsidRDefault="001E75C0">
          <w:pPr>
            <w:pStyle w:val="TOC2"/>
            <w:rPr>
              <w:noProof/>
              <w:sz w:val="22"/>
              <w:szCs w:val="22"/>
            </w:rPr>
          </w:pPr>
          <w:hyperlink w:anchor="_Toc410283451" w:history="1">
            <w:r w:rsidRPr="0021050F">
              <w:rPr>
                <w:rStyle w:val="Hyperlink"/>
                <w:noProof/>
              </w:rPr>
              <w:t>1.2</w:t>
            </w:r>
            <w:r>
              <w:rPr>
                <w:noProof/>
                <w:sz w:val="22"/>
                <w:szCs w:val="22"/>
              </w:rPr>
              <w:tab/>
            </w:r>
            <w:r w:rsidRPr="0021050F">
              <w:rPr>
                <w:rStyle w:val="Hyperlink"/>
                <w:noProof/>
              </w:rPr>
              <w:t>Intended Audience or Applicability</w:t>
            </w:r>
            <w:r>
              <w:rPr>
                <w:noProof/>
                <w:webHidden/>
              </w:rPr>
              <w:tab/>
            </w:r>
            <w:r>
              <w:rPr>
                <w:noProof/>
                <w:webHidden/>
              </w:rPr>
              <w:fldChar w:fldCharType="begin"/>
            </w:r>
            <w:r>
              <w:rPr>
                <w:noProof/>
                <w:webHidden/>
              </w:rPr>
              <w:instrText xml:space="preserve"> PAGEREF _Toc410283451 \h </w:instrText>
            </w:r>
            <w:r>
              <w:rPr>
                <w:noProof/>
                <w:webHidden/>
              </w:rPr>
            </w:r>
            <w:r>
              <w:rPr>
                <w:noProof/>
                <w:webHidden/>
              </w:rPr>
              <w:fldChar w:fldCharType="separate"/>
            </w:r>
            <w:r>
              <w:rPr>
                <w:noProof/>
                <w:webHidden/>
              </w:rPr>
              <w:t>3</w:t>
            </w:r>
            <w:r>
              <w:rPr>
                <w:noProof/>
                <w:webHidden/>
              </w:rPr>
              <w:fldChar w:fldCharType="end"/>
            </w:r>
          </w:hyperlink>
        </w:p>
        <w:p w14:paraId="6463E4E6" w14:textId="77777777" w:rsidR="001E75C0" w:rsidRDefault="001E75C0">
          <w:pPr>
            <w:pStyle w:val="TOC2"/>
            <w:rPr>
              <w:noProof/>
              <w:sz w:val="22"/>
              <w:szCs w:val="22"/>
            </w:rPr>
          </w:pPr>
          <w:hyperlink w:anchor="_Toc410283452" w:history="1">
            <w:r w:rsidRPr="0021050F">
              <w:rPr>
                <w:rStyle w:val="Hyperlink"/>
                <w:noProof/>
              </w:rPr>
              <w:t>1.3</w:t>
            </w:r>
            <w:r>
              <w:rPr>
                <w:noProof/>
                <w:sz w:val="22"/>
                <w:szCs w:val="22"/>
              </w:rPr>
              <w:tab/>
            </w:r>
            <w:r w:rsidRPr="0021050F">
              <w:rPr>
                <w:rStyle w:val="Hyperlink"/>
                <w:noProof/>
              </w:rPr>
              <w:t>References</w:t>
            </w:r>
            <w:r>
              <w:rPr>
                <w:noProof/>
                <w:webHidden/>
              </w:rPr>
              <w:tab/>
            </w:r>
            <w:r>
              <w:rPr>
                <w:noProof/>
                <w:webHidden/>
              </w:rPr>
              <w:fldChar w:fldCharType="begin"/>
            </w:r>
            <w:r>
              <w:rPr>
                <w:noProof/>
                <w:webHidden/>
              </w:rPr>
              <w:instrText xml:space="preserve"> PAGEREF _Toc410283452 \h </w:instrText>
            </w:r>
            <w:r>
              <w:rPr>
                <w:noProof/>
                <w:webHidden/>
              </w:rPr>
            </w:r>
            <w:r>
              <w:rPr>
                <w:noProof/>
                <w:webHidden/>
              </w:rPr>
              <w:fldChar w:fldCharType="separate"/>
            </w:r>
            <w:r>
              <w:rPr>
                <w:noProof/>
                <w:webHidden/>
              </w:rPr>
              <w:t>3</w:t>
            </w:r>
            <w:r>
              <w:rPr>
                <w:noProof/>
                <w:webHidden/>
              </w:rPr>
              <w:fldChar w:fldCharType="end"/>
            </w:r>
          </w:hyperlink>
        </w:p>
        <w:p w14:paraId="675126F7" w14:textId="77777777" w:rsidR="001E75C0" w:rsidRDefault="001E75C0">
          <w:pPr>
            <w:pStyle w:val="TOC1"/>
            <w:tabs>
              <w:tab w:val="left" w:pos="400"/>
              <w:tab w:val="right" w:leader="dot" w:pos="10430"/>
            </w:tabs>
            <w:rPr>
              <w:noProof/>
              <w:sz w:val="22"/>
              <w:szCs w:val="22"/>
            </w:rPr>
          </w:pPr>
          <w:hyperlink w:anchor="_Toc410283453" w:history="1">
            <w:r w:rsidRPr="0021050F">
              <w:rPr>
                <w:rStyle w:val="Hyperlink"/>
                <w:noProof/>
              </w:rPr>
              <w:t>2</w:t>
            </w:r>
            <w:r>
              <w:rPr>
                <w:noProof/>
                <w:sz w:val="22"/>
                <w:szCs w:val="22"/>
              </w:rPr>
              <w:tab/>
            </w:r>
            <w:r w:rsidRPr="0021050F">
              <w:rPr>
                <w:rStyle w:val="Hyperlink"/>
                <w:noProof/>
              </w:rPr>
              <w:t>Build Process</w:t>
            </w:r>
            <w:r>
              <w:rPr>
                <w:noProof/>
                <w:webHidden/>
              </w:rPr>
              <w:tab/>
            </w:r>
            <w:r>
              <w:rPr>
                <w:noProof/>
                <w:webHidden/>
              </w:rPr>
              <w:fldChar w:fldCharType="begin"/>
            </w:r>
            <w:r>
              <w:rPr>
                <w:noProof/>
                <w:webHidden/>
              </w:rPr>
              <w:instrText xml:space="preserve"> PAGEREF _Toc410283453 \h </w:instrText>
            </w:r>
            <w:r>
              <w:rPr>
                <w:noProof/>
                <w:webHidden/>
              </w:rPr>
            </w:r>
            <w:r>
              <w:rPr>
                <w:noProof/>
                <w:webHidden/>
              </w:rPr>
              <w:fldChar w:fldCharType="separate"/>
            </w:r>
            <w:r>
              <w:rPr>
                <w:noProof/>
                <w:webHidden/>
              </w:rPr>
              <w:t>3</w:t>
            </w:r>
            <w:r>
              <w:rPr>
                <w:noProof/>
                <w:webHidden/>
              </w:rPr>
              <w:fldChar w:fldCharType="end"/>
            </w:r>
          </w:hyperlink>
        </w:p>
        <w:p w14:paraId="2F50C2A6" w14:textId="77777777" w:rsidR="001E75C0" w:rsidRDefault="001E75C0">
          <w:pPr>
            <w:pStyle w:val="TOC1"/>
            <w:tabs>
              <w:tab w:val="left" w:pos="400"/>
              <w:tab w:val="right" w:leader="dot" w:pos="10430"/>
            </w:tabs>
            <w:rPr>
              <w:noProof/>
              <w:sz w:val="22"/>
              <w:szCs w:val="22"/>
            </w:rPr>
          </w:pPr>
          <w:hyperlink w:anchor="_Toc410283454" w:history="1">
            <w:r w:rsidRPr="0021050F">
              <w:rPr>
                <w:rStyle w:val="Hyperlink"/>
                <w:noProof/>
              </w:rPr>
              <w:t>3</w:t>
            </w:r>
            <w:r>
              <w:rPr>
                <w:noProof/>
                <w:sz w:val="22"/>
                <w:szCs w:val="22"/>
              </w:rPr>
              <w:tab/>
            </w:r>
            <w:r w:rsidRPr="0021050F">
              <w:rPr>
                <w:rStyle w:val="Hyperlink"/>
                <w:noProof/>
              </w:rPr>
              <w:t>Review Checklist</w:t>
            </w:r>
            <w:r>
              <w:rPr>
                <w:noProof/>
                <w:webHidden/>
              </w:rPr>
              <w:tab/>
            </w:r>
            <w:r>
              <w:rPr>
                <w:noProof/>
                <w:webHidden/>
              </w:rPr>
              <w:fldChar w:fldCharType="begin"/>
            </w:r>
            <w:r>
              <w:rPr>
                <w:noProof/>
                <w:webHidden/>
              </w:rPr>
              <w:instrText xml:space="preserve"> PAGEREF _Toc410283454 \h </w:instrText>
            </w:r>
            <w:r>
              <w:rPr>
                <w:noProof/>
                <w:webHidden/>
              </w:rPr>
            </w:r>
            <w:r>
              <w:rPr>
                <w:noProof/>
                <w:webHidden/>
              </w:rPr>
              <w:fldChar w:fldCharType="separate"/>
            </w:r>
            <w:r>
              <w:rPr>
                <w:noProof/>
                <w:webHidden/>
              </w:rPr>
              <w:t>5</w:t>
            </w:r>
            <w:r>
              <w:rPr>
                <w:noProof/>
                <w:webHidden/>
              </w:rPr>
              <w:fldChar w:fldCharType="end"/>
            </w:r>
          </w:hyperlink>
        </w:p>
        <w:p w14:paraId="4949CB2A" w14:textId="77777777" w:rsidR="00BF231A" w:rsidRDefault="00BF231A">
          <w:r>
            <w:rPr>
              <w:b/>
              <w:bCs/>
              <w:noProof/>
            </w:rPr>
            <w:fldChar w:fldCharType="end"/>
          </w:r>
        </w:p>
      </w:sdtContent>
    </w:sdt>
    <w:p w14:paraId="2F03E3CC" w14:textId="77777777" w:rsidR="00BF231A" w:rsidRDefault="00BF231A">
      <w:pPr>
        <w:spacing w:before="200" w:after="200" w:line="276" w:lineRule="auto"/>
        <w:rPr>
          <w:rFonts w:ascii="Arial" w:hAnsi="Arial" w:cs="Arial"/>
          <w:b/>
        </w:rPr>
      </w:pPr>
      <w:r>
        <w:rPr>
          <w:rFonts w:ascii="Arial" w:hAnsi="Arial" w:cs="Arial"/>
          <w:b/>
        </w:rPr>
        <w:br w:type="page"/>
      </w:r>
    </w:p>
    <w:p w14:paraId="4346E545" w14:textId="77777777" w:rsidR="00CE0EE2" w:rsidRDefault="00CE0EE2">
      <w:pPr>
        <w:rPr>
          <w:rFonts w:ascii="Arial" w:hAnsi="Arial" w:cs="Arial"/>
          <w:b/>
        </w:rPr>
      </w:pPr>
    </w:p>
    <w:p w14:paraId="11D671F1" w14:textId="77777777" w:rsidR="00386BCC" w:rsidRDefault="00386BCC" w:rsidP="00386BCC">
      <w:pPr>
        <w:pStyle w:val="Heading1"/>
      </w:pPr>
      <w:bookmarkStart w:id="1" w:name="_Toc410283449"/>
      <w:r>
        <w:t>Introduction</w:t>
      </w:r>
      <w:bookmarkEnd w:id="1"/>
    </w:p>
    <w:p w14:paraId="606438A1" w14:textId="778BC3D8" w:rsidR="006C4934" w:rsidRPr="001C6E93" w:rsidRDefault="006C4934" w:rsidP="006C4934">
      <w:bookmarkStart w:id="2" w:name="_Toc404150671"/>
      <w:r>
        <w:t>This document</w:t>
      </w:r>
      <w:r w:rsidR="00FA7603">
        <w:t xml:space="preserve"> describes how to build the OpenXC Modem Connect PC application that is used to detect OpenXC Modem connectivity to the PC and open or close Teraterm (or other configured terminal application) on the proper port automatically.</w:t>
      </w:r>
    </w:p>
    <w:p w14:paraId="7FDD7098" w14:textId="77777777" w:rsidR="00386BCC" w:rsidRDefault="00386BCC" w:rsidP="0037330E">
      <w:pPr>
        <w:pStyle w:val="Heading2"/>
      </w:pPr>
      <w:bookmarkStart w:id="3" w:name="_Toc410283450"/>
      <w:r>
        <w:t>Scope and Purpose of the document</w:t>
      </w:r>
      <w:bookmarkEnd w:id="2"/>
      <w:bookmarkEnd w:id="3"/>
    </w:p>
    <w:p w14:paraId="6D357DF0" w14:textId="49AD537D" w:rsidR="00386BCC" w:rsidRDefault="00FA7603" w:rsidP="00386BCC">
      <w:r>
        <w:t xml:space="preserve">This document discusses build and packaging of the OpenXC Modem Connect PC application using Microsoft Visual Studio.  Note: </w:t>
      </w:r>
      <w:r>
        <w:t>Microsoft Visual Studio</w:t>
      </w:r>
      <w:r>
        <w:t xml:space="preserve"> 2008 Pro was used.</w:t>
      </w:r>
    </w:p>
    <w:p w14:paraId="382D50CE" w14:textId="77777777" w:rsidR="00386BCC" w:rsidRDefault="00386BCC" w:rsidP="0037330E">
      <w:pPr>
        <w:pStyle w:val="Heading2"/>
      </w:pPr>
      <w:bookmarkStart w:id="4" w:name="_Toc404150672"/>
      <w:bookmarkStart w:id="5" w:name="_Toc410283451"/>
      <w:r>
        <w:t>Intended Audience or Applicability</w:t>
      </w:r>
      <w:bookmarkEnd w:id="4"/>
      <w:bookmarkEnd w:id="5"/>
    </w:p>
    <w:p w14:paraId="3D81C8FA" w14:textId="52600A0C" w:rsidR="00386BCC" w:rsidRDefault="00FA7603" w:rsidP="00195A52">
      <w:r>
        <w:t>The intended audience for this document is the software team for the OpenXC project.</w:t>
      </w:r>
    </w:p>
    <w:p w14:paraId="0F9E69E4" w14:textId="56EB6E55" w:rsidR="00042242" w:rsidRDefault="00042242" w:rsidP="00042242">
      <w:pPr>
        <w:pStyle w:val="Heading2"/>
      </w:pPr>
      <w:bookmarkStart w:id="6" w:name="_Toc410283452"/>
      <w:r>
        <w:t>References</w:t>
      </w:r>
      <w:bookmarkEnd w:id="6"/>
    </w:p>
    <w:p w14:paraId="2A126886" w14:textId="57A56598" w:rsidR="00042242" w:rsidRDefault="00FA7603" w:rsidP="00042242">
      <w:r>
        <w:t>None.</w:t>
      </w:r>
    </w:p>
    <w:p w14:paraId="5A9C0708" w14:textId="77777777" w:rsidR="00653C7D" w:rsidRPr="00401EB4" w:rsidRDefault="00653C7D" w:rsidP="00042242"/>
    <w:p w14:paraId="3707E601" w14:textId="76A8E504" w:rsidR="00386BCC" w:rsidRDefault="00FA7603" w:rsidP="00BC00B4">
      <w:pPr>
        <w:pStyle w:val="Heading1"/>
      </w:pPr>
      <w:bookmarkStart w:id="7" w:name="_Toc410283453"/>
      <w:r>
        <w:t>Build Process</w:t>
      </w:r>
      <w:bookmarkEnd w:id="7"/>
    </w:p>
    <w:p w14:paraId="163D9B81" w14:textId="77777777" w:rsidR="00C9034C" w:rsidRDefault="00C9034C" w:rsidP="00307446">
      <w:r>
        <w:t>The following steps occur on a Windows PC w</w:t>
      </w:r>
      <w:r w:rsidR="00FA7603">
        <w:t>ith Microsoft Visual Studio 2008 Pro (or equivalent)</w:t>
      </w:r>
      <w:r>
        <w:t>.</w:t>
      </w:r>
    </w:p>
    <w:p w14:paraId="24D845FA" w14:textId="6812CBB4" w:rsidR="00FA7603" w:rsidRDefault="00C9034C" w:rsidP="005B0927">
      <w:pPr>
        <w:pStyle w:val="ListParagraph"/>
        <w:numPr>
          <w:ilvl w:val="0"/>
          <w:numId w:val="5"/>
        </w:numPr>
      </w:pPr>
      <w:r>
        <w:t>O</w:t>
      </w:r>
      <w:r w:rsidR="00FA7603">
        <w:t>pen the project solution file:</w:t>
      </w:r>
      <w:r>
        <w:br/>
      </w:r>
      <w:r w:rsidR="00FA7603" w:rsidRPr="00FA7603">
        <w:t>OpenXC\SVN\PC_Config\ModemConnect</w:t>
      </w:r>
      <w:r w:rsidR="00FA7603">
        <w:t>\ModemConnect.sln</w:t>
      </w:r>
    </w:p>
    <w:p w14:paraId="341DB153" w14:textId="4CD0C01B" w:rsidR="00C9034C" w:rsidRDefault="00C9034C" w:rsidP="005B0927">
      <w:pPr>
        <w:pStyle w:val="ListParagraph"/>
        <w:numPr>
          <w:ilvl w:val="0"/>
          <w:numId w:val="5"/>
        </w:numPr>
      </w:pPr>
      <w:r>
        <w:t>Make changes (as required) for any new software features.</w:t>
      </w:r>
    </w:p>
    <w:p w14:paraId="11001FCD" w14:textId="77390D53" w:rsidR="00C9034C" w:rsidRDefault="00C9034C" w:rsidP="005B0927">
      <w:pPr>
        <w:pStyle w:val="ListParagraph"/>
        <w:numPr>
          <w:ilvl w:val="0"/>
          <w:numId w:val="5"/>
        </w:numPr>
      </w:pPr>
      <w:r>
        <w:t>If any changes were made to the software, check the files into SVN.</w:t>
      </w:r>
    </w:p>
    <w:p w14:paraId="5ADD4F53" w14:textId="3E51DB3D" w:rsidR="00C9034C" w:rsidRDefault="00C9034C" w:rsidP="005B0927">
      <w:pPr>
        <w:pStyle w:val="ListParagraph"/>
        <w:numPr>
          <w:ilvl w:val="0"/>
          <w:numId w:val="5"/>
        </w:numPr>
      </w:pPr>
      <w:r>
        <w:t>Make note of the SVN revision number for the OpenXC repository – this will be used to update the version of the application.</w:t>
      </w:r>
    </w:p>
    <w:p w14:paraId="6BA571C9" w14:textId="450B2E65" w:rsidR="00C9034C" w:rsidRPr="00C9034C" w:rsidRDefault="00C9034C" w:rsidP="005B0927">
      <w:pPr>
        <w:pStyle w:val="ListParagraph"/>
        <w:numPr>
          <w:ilvl w:val="0"/>
          <w:numId w:val="5"/>
        </w:numPr>
        <w:rPr>
          <w:b/>
        </w:rPr>
      </w:pPr>
      <w:r w:rsidRPr="00C9034C">
        <w:rPr>
          <w:b/>
        </w:rPr>
        <w:t>NOTE: The following steps build the application and may update some project files to set version information; these updates should be discarded after the build to prevent someone from building another copy of the software with the same version.</w:t>
      </w:r>
    </w:p>
    <w:p w14:paraId="45969EAB" w14:textId="3121209B" w:rsidR="00C9034C" w:rsidRDefault="00C9034C" w:rsidP="005B0927">
      <w:pPr>
        <w:pStyle w:val="ListParagraph"/>
        <w:numPr>
          <w:ilvl w:val="0"/>
          <w:numId w:val="5"/>
        </w:numPr>
      </w:pPr>
      <w:r>
        <w:t>In the Solution Explorer, select the “ModemConnect” project, then in the main menu bar, select Project / ModemConnect Properties.</w:t>
      </w:r>
    </w:p>
    <w:p w14:paraId="4A581B6E" w14:textId="61995B42" w:rsidR="00C9034C" w:rsidRDefault="00C9034C" w:rsidP="005B0927">
      <w:pPr>
        <w:pStyle w:val="ListParagraph"/>
        <w:numPr>
          <w:ilvl w:val="0"/>
          <w:numId w:val="5"/>
        </w:numPr>
      </w:pPr>
      <w:r>
        <w:t>Under the “Application” tab, select the “Assembly Information” button.</w:t>
      </w:r>
    </w:p>
    <w:p w14:paraId="2EDFFA7D" w14:textId="34CA9805" w:rsidR="00C9034C" w:rsidRDefault="00C9034C" w:rsidP="005B0927">
      <w:pPr>
        <w:pStyle w:val="ListParagraph"/>
        <w:numPr>
          <w:ilvl w:val="0"/>
          <w:numId w:val="5"/>
        </w:numPr>
      </w:pPr>
      <w:r>
        <w:lastRenderedPageBreak/>
        <w:t>Update the last field of the assembly version number (shown here as 143) with the new SVN version number, and select OK.</w:t>
      </w:r>
      <w:r>
        <w:br/>
      </w:r>
      <w:r>
        <w:rPr>
          <w:noProof/>
        </w:rPr>
        <w:drawing>
          <wp:inline distT="0" distB="0" distL="0" distR="0" wp14:anchorId="0F78C31B" wp14:editId="26E1ACD7">
            <wp:extent cx="3867150" cy="383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3838575"/>
                    </a:xfrm>
                    <a:prstGeom prst="rect">
                      <a:avLst/>
                    </a:prstGeom>
                  </pic:spPr>
                </pic:pic>
              </a:graphicData>
            </a:graphic>
          </wp:inline>
        </w:drawing>
      </w:r>
    </w:p>
    <w:p w14:paraId="32B4995D" w14:textId="0B1E815D" w:rsidR="00C9034C" w:rsidRDefault="00C9034C" w:rsidP="005B0927">
      <w:pPr>
        <w:pStyle w:val="ListParagraph"/>
        <w:numPr>
          <w:ilvl w:val="0"/>
          <w:numId w:val="5"/>
        </w:numPr>
      </w:pPr>
      <w:r>
        <w:t>In “Solution Explorer” on the right panel (or as configured), right click on “ModemConnect” and select “Rebuild”.</w:t>
      </w:r>
    </w:p>
    <w:p w14:paraId="6CD6E510" w14:textId="5E089B7D" w:rsidR="00C9034C" w:rsidRDefault="00C9034C" w:rsidP="005B0927">
      <w:pPr>
        <w:pStyle w:val="ListParagraph"/>
        <w:numPr>
          <w:ilvl w:val="0"/>
          <w:numId w:val="5"/>
        </w:numPr>
      </w:pPr>
      <w:r>
        <w:lastRenderedPageBreak/>
        <w:t>Next, in “Solution Explorer” right click on “ModemConnect Installer” and select “Properties”.</w:t>
      </w:r>
      <w:r>
        <w:br/>
      </w:r>
      <w:r>
        <w:rPr>
          <w:noProof/>
        </w:rPr>
        <w:drawing>
          <wp:inline distT="0" distB="0" distL="0" distR="0" wp14:anchorId="0B41F1F7" wp14:editId="38EF5B7A">
            <wp:extent cx="6629400" cy="4726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9400" cy="4726305"/>
                    </a:xfrm>
                    <a:prstGeom prst="rect">
                      <a:avLst/>
                    </a:prstGeom>
                  </pic:spPr>
                </pic:pic>
              </a:graphicData>
            </a:graphic>
          </wp:inline>
        </w:drawing>
      </w:r>
    </w:p>
    <w:p w14:paraId="51951822" w14:textId="68DECA3C" w:rsidR="00C9034C" w:rsidRDefault="00C9034C" w:rsidP="005B0927">
      <w:pPr>
        <w:pStyle w:val="ListParagraph"/>
        <w:numPr>
          <w:ilvl w:val="0"/>
          <w:numId w:val="5"/>
        </w:numPr>
      </w:pPr>
      <w:r>
        <w:t>Update the version number of the “Output file name”</w:t>
      </w:r>
      <w:r w:rsidR="000C3AA1">
        <w:t xml:space="preserve"> to use the new version number and select OK.</w:t>
      </w:r>
    </w:p>
    <w:p w14:paraId="46015B47" w14:textId="08A11FAA" w:rsidR="000C3AA1" w:rsidRDefault="000C3AA1" w:rsidP="005B0927">
      <w:pPr>
        <w:pStyle w:val="ListParagraph"/>
        <w:numPr>
          <w:ilvl w:val="0"/>
          <w:numId w:val="5"/>
        </w:numPr>
      </w:pPr>
      <w:r>
        <w:t>Right click on “Modem Connect Installer” and select “Rebuild”.</w:t>
      </w:r>
    </w:p>
    <w:p w14:paraId="67A0386A" w14:textId="040F7A30" w:rsidR="000C3AA1" w:rsidRDefault="000C3AA1" w:rsidP="000C3AA1">
      <w:pPr>
        <w:pStyle w:val="ListParagraph"/>
        <w:numPr>
          <w:ilvl w:val="0"/>
          <w:numId w:val="5"/>
        </w:numPr>
      </w:pPr>
      <w:r>
        <w:t xml:space="preserve">Go to the </w:t>
      </w:r>
      <w:r w:rsidRPr="000C3AA1">
        <w:t>OpenXC\SVN\PC_Config\ModemConnect\Setup\Release</w:t>
      </w:r>
      <w:r>
        <w:t xml:space="preserve"> directory and copy the new .msi file to the </w:t>
      </w:r>
      <w:r w:rsidRPr="000C3AA1">
        <w:t>OpenXC\SVN\PC_Config\ModemConnect\builds</w:t>
      </w:r>
      <w:r>
        <w:t xml:space="preserve"> directory</w:t>
      </w:r>
    </w:p>
    <w:p w14:paraId="6367114C" w14:textId="0D7EF921" w:rsidR="000C3AA1" w:rsidRDefault="000C3AA1" w:rsidP="000C3AA1">
      <w:pPr>
        <w:pStyle w:val="ListParagraph"/>
        <w:numPr>
          <w:ilvl w:val="0"/>
          <w:numId w:val="5"/>
        </w:numPr>
      </w:pPr>
      <w:r>
        <w:t xml:space="preserve">Test the installation file </w:t>
      </w:r>
      <w:r w:rsidR="001E75C0">
        <w:t xml:space="preserve">and OpenXC Modem Connect application </w:t>
      </w:r>
      <w:r>
        <w:t>by installing, uninstalling, etc…</w:t>
      </w:r>
    </w:p>
    <w:p w14:paraId="3C5714FB" w14:textId="77777777" w:rsidR="00797752" w:rsidRPr="00797752" w:rsidRDefault="00797752" w:rsidP="00797752"/>
    <w:p w14:paraId="67063D06" w14:textId="77777777" w:rsidR="00C8089B" w:rsidRPr="00C8089B" w:rsidRDefault="00C8089B" w:rsidP="00C8089B"/>
    <w:p w14:paraId="755FF1A2" w14:textId="77777777" w:rsidR="00386BCC" w:rsidRDefault="00386BCC" w:rsidP="005C6DC6">
      <w:pPr>
        <w:pStyle w:val="Heading1"/>
      </w:pPr>
      <w:bookmarkStart w:id="8" w:name="_Toc410283454"/>
      <w:r>
        <w:t>Review Checklist</w:t>
      </w:r>
      <w:bookmarkEnd w:id="8"/>
    </w:p>
    <w:p w14:paraId="7CC5C79D" w14:textId="77777777" w:rsidR="00386BCC" w:rsidRDefault="00386BCC" w:rsidP="005C6DC6">
      <w:r>
        <w:t>This document should be reviewed using the below checkout.</w:t>
      </w:r>
    </w:p>
    <w:tbl>
      <w:tblPr>
        <w:tblStyle w:val="TableGrid"/>
        <w:tblW w:w="0" w:type="auto"/>
        <w:tblLook w:val="04A0" w:firstRow="1" w:lastRow="0" w:firstColumn="1" w:lastColumn="0" w:noHBand="0" w:noVBand="1"/>
      </w:tblPr>
      <w:tblGrid>
        <w:gridCol w:w="917"/>
        <w:gridCol w:w="3226"/>
        <w:gridCol w:w="1145"/>
        <w:gridCol w:w="1031"/>
        <w:gridCol w:w="4111"/>
      </w:tblGrid>
      <w:tr w:rsidR="005C6DC6" w:rsidRPr="00BF231A" w14:paraId="6A489E3F" w14:textId="77777777" w:rsidTr="00BF231A">
        <w:tc>
          <w:tcPr>
            <w:tcW w:w="918" w:type="dxa"/>
            <w:shd w:val="clear" w:color="auto" w:fill="BFBFBF" w:themeFill="background1" w:themeFillShade="BF"/>
          </w:tcPr>
          <w:p w14:paraId="4A87C44D" w14:textId="77777777" w:rsidR="005C6DC6" w:rsidRPr="00BF231A" w:rsidRDefault="005C6DC6" w:rsidP="005C6DC6">
            <w:pPr>
              <w:rPr>
                <w:rStyle w:val="Strong"/>
              </w:rPr>
            </w:pPr>
            <w:r w:rsidRPr="00BF231A">
              <w:rPr>
                <w:rStyle w:val="Strong"/>
              </w:rPr>
              <w:t>Number</w:t>
            </w:r>
          </w:p>
        </w:tc>
        <w:tc>
          <w:tcPr>
            <w:tcW w:w="3330" w:type="dxa"/>
            <w:shd w:val="clear" w:color="auto" w:fill="BFBFBF" w:themeFill="background1" w:themeFillShade="BF"/>
          </w:tcPr>
          <w:p w14:paraId="558297F6" w14:textId="77777777" w:rsidR="005C6DC6" w:rsidRPr="00BF231A" w:rsidRDefault="005C6DC6" w:rsidP="005C6DC6">
            <w:pPr>
              <w:rPr>
                <w:rStyle w:val="Strong"/>
              </w:rPr>
            </w:pPr>
            <w:r w:rsidRPr="00BF231A">
              <w:rPr>
                <w:rStyle w:val="Strong"/>
              </w:rPr>
              <w:t>Checklist Item</w:t>
            </w:r>
          </w:p>
        </w:tc>
        <w:tc>
          <w:tcPr>
            <w:tcW w:w="1152" w:type="dxa"/>
            <w:shd w:val="clear" w:color="auto" w:fill="BFBFBF" w:themeFill="background1" w:themeFillShade="BF"/>
          </w:tcPr>
          <w:p w14:paraId="0E0C97FB" w14:textId="77777777" w:rsidR="005C6DC6" w:rsidRPr="00BF231A" w:rsidRDefault="005C6DC6" w:rsidP="005C6DC6">
            <w:pPr>
              <w:rPr>
                <w:rStyle w:val="Strong"/>
              </w:rPr>
            </w:pPr>
            <w:r w:rsidRPr="00BF231A">
              <w:rPr>
                <w:rStyle w:val="Strong"/>
              </w:rPr>
              <w:t>Reviewer Name</w:t>
            </w:r>
          </w:p>
        </w:tc>
        <w:tc>
          <w:tcPr>
            <w:tcW w:w="1008" w:type="dxa"/>
            <w:shd w:val="clear" w:color="auto" w:fill="BFBFBF" w:themeFill="background1" w:themeFillShade="BF"/>
          </w:tcPr>
          <w:p w14:paraId="142F22F8" w14:textId="77777777" w:rsidR="005C6DC6" w:rsidRPr="00BF231A" w:rsidRDefault="005C6DC6" w:rsidP="005C6DC6">
            <w:pPr>
              <w:rPr>
                <w:rStyle w:val="Strong"/>
              </w:rPr>
            </w:pPr>
            <w:r w:rsidRPr="00BF231A">
              <w:rPr>
                <w:rStyle w:val="Strong"/>
              </w:rPr>
              <w:t>Reviewed Yes/ No</w:t>
            </w:r>
          </w:p>
        </w:tc>
        <w:tc>
          <w:tcPr>
            <w:tcW w:w="4248" w:type="dxa"/>
            <w:shd w:val="clear" w:color="auto" w:fill="BFBFBF" w:themeFill="background1" w:themeFillShade="BF"/>
          </w:tcPr>
          <w:p w14:paraId="6F5D5311" w14:textId="77777777" w:rsidR="005C6DC6" w:rsidRPr="00BF231A" w:rsidRDefault="005C6DC6" w:rsidP="005C6DC6">
            <w:pPr>
              <w:rPr>
                <w:rStyle w:val="Strong"/>
              </w:rPr>
            </w:pPr>
            <w:r w:rsidRPr="00BF231A">
              <w:rPr>
                <w:rStyle w:val="Strong"/>
              </w:rPr>
              <w:t>Review Comments</w:t>
            </w:r>
          </w:p>
        </w:tc>
      </w:tr>
      <w:tr w:rsidR="005C6DC6" w14:paraId="4F9AF411" w14:textId="77777777" w:rsidTr="00BF231A">
        <w:tc>
          <w:tcPr>
            <w:tcW w:w="918" w:type="dxa"/>
          </w:tcPr>
          <w:p w14:paraId="7EEBC674" w14:textId="77777777" w:rsidR="005C6DC6" w:rsidRDefault="005C6DC6" w:rsidP="005C6DC6"/>
        </w:tc>
        <w:tc>
          <w:tcPr>
            <w:tcW w:w="3330" w:type="dxa"/>
          </w:tcPr>
          <w:p w14:paraId="36293BBD" w14:textId="77777777" w:rsidR="005C6DC6" w:rsidRDefault="005C6DC6" w:rsidP="005C6DC6"/>
        </w:tc>
        <w:tc>
          <w:tcPr>
            <w:tcW w:w="1152" w:type="dxa"/>
          </w:tcPr>
          <w:p w14:paraId="66E59534" w14:textId="77777777" w:rsidR="005C6DC6" w:rsidRDefault="005C6DC6" w:rsidP="005C6DC6"/>
        </w:tc>
        <w:tc>
          <w:tcPr>
            <w:tcW w:w="1008" w:type="dxa"/>
          </w:tcPr>
          <w:p w14:paraId="1099DA0A" w14:textId="77777777" w:rsidR="005C6DC6" w:rsidRDefault="005C6DC6" w:rsidP="005C6DC6"/>
        </w:tc>
        <w:tc>
          <w:tcPr>
            <w:tcW w:w="4248" w:type="dxa"/>
          </w:tcPr>
          <w:p w14:paraId="794E658E" w14:textId="77777777" w:rsidR="005C6DC6" w:rsidRDefault="005C6DC6" w:rsidP="005C6DC6"/>
        </w:tc>
      </w:tr>
      <w:tr w:rsidR="005C6DC6" w14:paraId="4AF02A3E" w14:textId="77777777" w:rsidTr="00BF231A">
        <w:tc>
          <w:tcPr>
            <w:tcW w:w="918" w:type="dxa"/>
          </w:tcPr>
          <w:p w14:paraId="06921735" w14:textId="77777777" w:rsidR="005C6DC6" w:rsidRDefault="005C6DC6" w:rsidP="005C6DC6"/>
        </w:tc>
        <w:tc>
          <w:tcPr>
            <w:tcW w:w="3330" w:type="dxa"/>
          </w:tcPr>
          <w:p w14:paraId="2D90F65D" w14:textId="77777777" w:rsidR="005C6DC6" w:rsidRDefault="005C6DC6" w:rsidP="005C6DC6"/>
        </w:tc>
        <w:tc>
          <w:tcPr>
            <w:tcW w:w="1152" w:type="dxa"/>
          </w:tcPr>
          <w:p w14:paraId="2D482AC6" w14:textId="77777777" w:rsidR="005C6DC6" w:rsidRDefault="005C6DC6" w:rsidP="005C6DC6"/>
        </w:tc>
        <w:tc>
          <w:tcPr>
            <w:tcW w:w="1008" w:type="dxa"/>
          </w:tcPr>
          <w:p w14:paraId="449DB15D" w14:textId="77777777" w:rsidR="005C6DC6" w:rsidRDefault="005C6DC6" w:rsidP="005C6DC6"/>
        </w:tc>
        <w:tc>
          <w:tcPr>
            <w:tcW w:w="4248" w:type="dxa"/>
          </w:tcPr>
          <w:p w14:paraId="70AA28E7" w14:textId="77777777" w:rsidR="005C6DC6" w:rsidRDefault="005C6DC6" w:rsidP="005C6DC6"/>
        </w:tc>
      </w:tr>
      <w:tr w:rsidR="005C6DC6" w14:paraId="27355FFD" w14:textId="77777777" w:rsidTr="00BF231A">
        <w:tc>
          <w:tcPr>
            <w:tcW w:w="918" w:type="dxa"/>
          </w:tcPr>
          <w:p w14:paraId="7A915DF8" w14:textId="77777777" w:rsidR="005C6DC6" w:rsidRDefault="005C6DC6" w:rsidP="005C6DC6"/>
        </w:tc>
        <w:tc>
          <w:tcPr>
            <w:tcW w:w="3330" w:type="dxa"/>
          </w:tcPr>
          <w:p w14:paraId="35CEDDF1" w14:textId="77777777" w:rsidR="005C6DC6" w:rsidRDefault="005C6DC6" w:rsidP="005C6DC6"/>
        </w:tc>
        <w:tc>
          <w:tcPr>
            <w:tcW w:w="1152" w:type="dxa"/>
          </w:tcPr>
          <w:p w14:paraId="5C25414A" w14:textId="77777777" w:rsidR="005C6DC6" w:rsidRDefault="005C6DC6" w:rsidP="005C6DC6"/>
        </w:tc>
        <w:tc>
          <w:tcPr>
            <w:tcW w:w="1008" w:type="dxa"/>
          </w:tcPr>
          <w:p w14:paraId="1C468C73" w14:textId="77777777" w:rsidR="005C6DC6" w:rsidRDefault="005C6DC6" w:rsidP="005C6DC6"/>
        </w:tc>
        <w:tc>
          <w:tcPr>
            <w:tcW w:w="4248" w:type="dxa"/>
          </w:tcPr>
          <w:p w14:paraId="5986E614" w14:textId="77777777" w:rsidR="005C6DC6" w:rsidRDefault="005C6DC6" w:rsidP="005C6DC6"/>
        </w:tc>
      </w:tr>
      <w:tr w:rsidR="005C6DC6" w14:paraId="4C23BB35" w14:textId="77777777" w:rsidTr="00BF231A">
        <w:tc>
          <w:tcPr>
            <w:tcW w:w="918" w:type="dxa"/>
          </w:tcPr>
          <w:p w14:paraId="45B034C4" w14:textId="77777777" w:rsidR="005C6DC6" w:rsidRDefault="005C6DC6" w:rsidP="005C6DC6"/>
        </w:tc>
        <w:tc>
          <w:tcPr>
            <w:tcW w:w="3330" w:type="dxa"/>
          </w:tcPr>
          <w:p w14:paraId="13E52477" w14:textId="77777777" w:rsidR="005C6DC6" w:rsidRDefault="005C6DC6" w:rsidP="005C6DC6"/>
        </w:tc>
        <w:tc>
          <w:tcPr>
            <w:tcW w:w="1152" w:type="dxa"/>
          </w:tcPr>
          <w:p w14:paraId="58B493DD" w14:textId="77777777" w:rsidR="005C6DC6" w:rsidRDefault="005C6DC6" w:rsidP="005C6DC6"/>
        </w:tc>
        <w:tc>
          <w:tcPr>
            <w:tcW w:w="1008" w:type="dxa"/>
          </w:tcPr>
          <w:p w14:paraId="22996CB0" w14:textId="77777777" w:rsidR="005C6DC6" w:rsidRDefault="005C6DC6" w:rsidP="005C6DC6"/>
        </w:tc>
        <w:tc>
          <w:tcPr>
            <w:tcW w:w="4248" w:type="dxa"/>
          </w:tcPr>
          <w:p w14:paraId="72EB68E3" w14:textId="77777777" w:rsidR="005C6DC6" w:rsidRDefault="005C6DC6" w:rsidP="005C6DC6"/>
        </w:tc>
      </w:tr>
      <w:tr w:rsidR="005C6DC6" w14:paraId="555D96C5" w14:textId="77777777" w:rsidTr="00BF231A">
        <w:tc>
          <w:tcPr>
            <w:tcW w:w="918" w:type="dxa"/>
          </w:tcPr>
          <w:p w14:paraId="11D1CC14" w14:textId="77777777" w:rsidR="005C6DC6" w:rsidRDefault="005C6DC6" w:rsidP="005C6DC6"/>
        </w:tc>
        <w:tc>
          <w:tcPr>
            <w:tcW w:w="3330" w:type="dxa"/>
          </w:tcPr>
          <w:p w14:paraId="388EDD5A" w14:textId="77777777" w:rsidR="005C6DC6" w:rsidRDefault="005C6DC6" w:rsidP="005C6DC6"/>
        </w:tc>
        <w:tc>
          <w:tcPr>
            <w:tcW w:w="1152" w:type="dxa"/>
          </w:tcPr>
          <w:p w14:paraId="5BCEA77A" w14:textId="77777777" w:rsidR="005C6DC6" w:rsidRDefault="005C6DC6" w:rsidP="005C6DC6"/>
        </w:tc>
        <w:tc>
          <w:tcPr>
            <w:tcW w:w="1008" w:type="dxa"/>
          </w:tcPr>
          <w:p w14:paraId="21FBCEBC" w14:textId="77777777" w:rsidR="005C6DC6" w:rsidRDefault="005C6DC6" w:rsidP="005C6DC6"/>
        </w:tc>
        <w:tc>
          <w:tcPr>
            <w:tcW w:w="4248" w:type="dxa"/>
          </w:tcPr>
          <w:p w14:paraId="5436CCDA" w14:textId="77777777" w:rsidR="005C6DC6" w:rsidRDefault="005C6DC6" w:rsidP="005C6DC6"/>
        </w:tc>
      </w:tr>
      <w:tr w:rsidR="005C6DC6" w14:paraId="4AD23966" w14:textId="77777777" w:rsidTr="00BF231A">
        <w:tc>
          <w:tcPr>
            <w:tcW w:w="918" w:type="dxa"/>
          </w:tcPr>
          <w:p w14:paraId="026DD9AA" w14:textId="77777777" w:rsidR="005C6DC6" w:rsidRDefault="005C6DC6" w:rsidP="005C6DC6"/>
        </w:tc>
        <w:tc>
          <w:tcPr>
            <w:tcW w:w="3330" w:type="dxa"/>
          </w:tcPr>
          <w:p w14:paraId="4B43F6EB" w14:textId="77777777" w:rsidR="005C6DC6" w:rsidRDefault="005C6DC6" w:rsidP="005C6DC6"/>
        </w:tc>
        <w:tc>
          <w:tcPr>
            <w:tcW w:w="1152" w:type="dxa"/>
          </w:tcPr>
          <w:p w14:paraId="09647D01" w14:textId="77777777" w:rsidR="005C6DC6" w:rsidRDefault="005C6DC6" w:rsidP="005C6DC6"/>
        </w:tc>
        <w:tc>
          <w:tcPr>
            <w:tcW w:w="1008" w:type="dxa"/>
          </w:tcPr>
          <w:p w14:paraId="6F1C3B7E" w14:textId="77777777" w:rsidR="005C6DC6" w:rsidRDefault="005C6DC6" w:rsidP="005C6DC6"/>
        </w:tc>
        <w:tc>
          <w:tcPr>
            <w:tcW w:w="4248" w:type="dxa"/>
          </w:tcPr>
          <w:p w14:paraId="29235074" w14:textId="77777777" w:rsidR="005C6DC6" w:rsidRDefault="005C6DC6" w:rsidP="005C6DC6"/>
        </w:tc>
      </w:tr>
      <w:tr w:rsidR="005C6DC6" w14:paraId="1CB18DBB" w14:textId="77777777" w:rsidTr="00BF231A">
        <w:tc>
          <w:tcPr>
            <w:tcW w:w="918" w:type="dxa"/>
          </w:tcPr>
          <w:p w14:paraId="7DF0CDED" w14:textId="77777777" w:rsidR="005C6DC6" w:rsidRDefault="005C6DC6" w:rsidP="005C6DC6"/>
        </w:tc>
        <w:tc>
          <w:tcPr>
            <w:tcW w:w="3330" w:type="dxa"/>
          </w:tcPr>
          <w:p w14:paraId="1A18EF11" w14:textId="77777777" w:rsidR="005C6DC6" w:rsidRDefault="005C6DC6" w:rsidP="005C6DC6"/>
        </w:tc>
        <w:tc>
          <w:tcPr>
            <w:tcW w:w="1152" w:type="dxa"/>
          </w:tcPr>
          <w:p w14:paraId="49981D4B" w14:textId="77777777" w:rsidR="005C6DC6" w:rsidRDefault="005C6DC6" w:rsidP="005C6DC6"/>
        </w:tc>
        <w:tc>
          <w:tcPr>
            <w:tcW w:w="1008" w:type="dxa"/>
          </w:tcPr>
          <w:p w14:paraId="6BA88FF9" w14:textId="77777777" w:rsidR="005C6DC6" w:rsidRDefault="005C6DC6" w:rsidP="005C6DC6"/>
        </w:tc>
        <w:tc>
          <w:tcPr>
            <w:tcW w:w="4248" w:type="dxa"/>
          </w:tcPr>
          <w:p w14:paraId="3CA83978" w14:textId="77777777" w:rsidR="005C6DC6" w:rsidRDefault="005C6DC6" w:rsidP="005C6DC6"/>
        </w:tc>
      </w:tr>
    </w:tbl>
    <w:p w14:paraId="6297104E" w14:textId="77777777" w:rsidR="005C6DC6" w:rsidRDefault="005C6DC6" w:rsidP="005C6DC6"/>
    <w:sectPr w:rsidR="005C6DC6" w:rsidSect="007F1B03">
      <w:headerReference w:type="default" r:id="rId14"/>
      <w:footerReference w:type="default" r:id="rId15"/>
      <w:headerReference w:type="first" r:id="rId16"/>
      <w:footerReference w:type="first" r:id="rId17"/>
      <w:type w:val="continuous"/>
      <w:pgSz w:w="12240" w:h="15840"/>
      <w:pgMar w:top="900" w:right="900" w:bottom="700" w:left="900"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C0BC9" w14:textId="77777777" w:rsidR="00C04604" w:rsidRDefault="00C04604">
      <w:r>
        <w:separator/>
      </w:r>
    </w:p>
  </w:endnote>
  <w:endnote w:type="continuationSeparator" w:id="0">
    <w:p w14:paraId="10937440" w14:textId="77777777" w:rsidR="00C04604" w:rsidRDefault="00C04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E6FCA" w14:textId="77777777" w:rsidR="00653C7D" w:rsidRDefault="00653C7D" w:rsidP="00921304">
    <w:pPr>
      <w:pStyle w:val="Footer"/>
      <w:jc w:val="center"/>
    </w:pPr>
    <w:r>
      <w:t xml:space="preserve">Page </w:t>
    </w:r>
    <w:sdt>
      <w:sdtPr>
        <w:id w:val="-4803165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C4AD9">
          <w:rPr>
            <w:noProof/>
          </w:rPr>
          <w:t>6</w:t>
        </w:r>
        <w:r>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4BA3C" w14:textId="77777777" w:rsidR="00653C7D" w:rsidRDefault="00653C7D" w:rsidP="00921304">
    <w:pPr>
      <w:pStyle w:val="Footer"/>
      <w:jc w:val="center"/>
    </w:pPr>
    <w:r>
      <w:t xml:space="preserve">Page </w:t>
    </w:r>
    <w:sdt>
      <w:sdtPr>
        <w:id w:val="5399536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CC803" w14:textId="77777777" w:rsidR="00C04604" w:rsidRDefault="00C04604">
      <w:r>
        <w:separator/>
      </w:r>
    </w:p>
  </w:footnote>
  <w:footnote w:type="continuationSeparator" w:id="0">
    <w:p w14:paraId="362EA6EA" w14:textId="77777777" w:rsidR="00C04604" w:rsidRDefault="00C046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0586C" w14:textId="77777777" w:rsidR="00653C7D" w:rsidRPr="007F6C69" w:rsidRDefault="00653C7D" w:rsidP="00195A52">
    <w:pPr>
      <w:pStyle w:val="NoSpacing"/>
      <w:rPr>
        <w:noProof/>
        <w:sz w:val="16"/>
        <w:szCs w:val="16"/>
        <w:lang w:eastAsia="ja-JP"/>
      </w:rPr>
    </w:pPr>
    <w:r>
      <w:rPr>
        <w:noProof/>
      </w:rPr>
      <w:drawing>
        <wp:anchor distT="0" distB="0" distL="114300" distR="114300" simplePos="0" relativeHeight="251657728" behindDoc="0" locked="0" layoutInCell="1" allowOverlap="1" wp14:anchorId="01AE9163" wp14:editId="210C33F8">
          <wp:simplePos x="0" y="0"/>
          <wp:positionH relativeFrom="column">
            <wp:posOffset>-571500</wp:posOffset>
          </wp:positionH>
          <wp:positionV relativeFrom="paragraph">
            <wp:posOffset>-788670</wp:posOffset>
          </wp:positionV>
          <wp:extent cx="7772400" cy="904875"/>
          <wp:effectExtent l="0" t="0" r="0" b="9525"/>
          <wp:wrapNone/>
          <wp:docPr id="28" name="Picture 0" descr="flextronics_LETTER_letterhe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lextronics_LETTER_letterhead-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904875"/>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center" w:tblpY="1"/>
      <w:tblW w:w="15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5786"/>
      <w:gridCol w:w="2944"/>
      <w:gridCol w:w="2128"/>
      <w:gridCol w:w="2534"/>
    </w:tblGrid>
    <w:tr w:rsidR="00653C7D" w:rsidRPr="009B26C8" w14:paraId="2BF5FFED" w14:textId="77777777" w:rsidTr="00C77F48">
      <w:trPr>
        <w:trHeight w:val="285"/>
      </w:trPr>
      <w:tc>
        <w:tcPr>
          <w:tcW w:w="2448" w:type="dxa"/>
          <w:tcBorders>
            <w:bottom w:val="single" w:sz="4" w:space="0" w:color="FFFFFF"/>
            <w:right w:val="single" w:sz="4" w:space="0" w:color="FFFFFF"/>
          </w:tcBorders>
        </w:tcPr>
        <w:p w14:paraId="185CD8B1" w14:textId="77777777" w:rsidR="00653C7D" w:rsidRPr="00FE5FE3" w:rsidRDefault="00653C7D" w:rsidP="00195A52">
          <w:pPr>
            <w:pStyle w:val="NoSpacing"/>
          </w:pPr>
        </w:p>
      </w:tc>
      <w:tc>
        <w:tcPr>
          <w:tcW w:w="5786" w:type="dxa"/>
          <w:vMerge w:val="restart"/>
          <w:tcBorders>
            <w:left w:val="single" w:sz="4" w:space="0" w:color="FFFFFF"/>
          </w:tcBorders>
        </w:tcPr>
        <w:p w14:paraId="3CF1AD48" w14:textId="77777777" w:rsidR="00653C7D" w:rsidRDefault="00653C7D" w:rsidP="007F1B03">
          <w:pPr>
            <w:pStyle w:val="NoSpacing"/>
            <w:rPr>
              <w:rStyle w:val="Strong"/>
            </w:rPr>
          </w:pPr>
          <w:r w:rsidRPr="002E7C2A">
            <w:rPr>
              <w:rStyle w:val="Strong"/>
            </w:rPr>
            <w:t>Title:</w:t>
          </w:r>
          <w:r>
            <w:rPr>
              <w:rStyle w:val="Strong"/>
            </w:rPr>
            <w:t xml:space="preserve"> </w:t>
          </w:r>
          <w:r>
            <w:rPr>
              <w:rStyle w:val="Strong"/>
            </w:rPr>
            <w:fldChar w:fldCharType="begin"/>
          </w:r>
          <w:r>
            <w:rPr>
              <w:rStyle w:val="Strong"/>
            </w:rPr>
            <w:instrText xml:space="preserve"> TITLE   \* MERGEFORMAT </w:instrText>
          </w:r>
          <w:r>
            <w:rPr>
              <w:rStyle w:val="Strong"/>
            </w:rPr>
            <w:fldChar w:fldCharType="separate"/>
          </w:r>
          <w:r>
            <w:rPr>
              <w:rStyle w:val="Strong"/>
            </w:rPr>
            <w:t>OpenXC Modem / Mobile App Communications</w:t>
          </w:r>
          <w:r>
            <w:rPr>
              <w:rStyle w:val="Strong"/>
            </w:rPr>
            <w:fldChar w:fldCharType="end"/>
          </w:r>
        </w:p>
        <w:p w14:paraId="1E9178BA" w14:textId="77777777" w:rsidR="00653C7D" w:rsidRPr="002E7C2A" w:rsidRDefault="00653C7D" w:rsidP="007F1B03">
          <w:pPr>
            <w:pStyle w:val="NoSpacing"/>
            <w:rPr>
              <w:rStyle w:val="Strong"/>
            </w:rPr>
          </w:pPr>
        </w:p>
      </w:tc>
      <w:tc>
        <w:tcPr>
          <w:tcW w:w="2944" w:type="dxa"/>
        </w:tcPr>
        <w:p w14:paraId="4DD13BAE" w14:textId="77777777" w:rsidR="00653C7D" w:rsidRPr="00195A52" w:rsidRDefault="00653C7D" w:rsidP="00195A52">
          <w:pPr>
            <w:pStyle w:val="NoSpacing"/>
            <w:rPr>
              <w:rStyle w:val="Strong"/>
              <w:b w:val="0"/>
              <w:bCs w:val="0"/>
            </w:rPr>
          </w:pPr>
          <w:r w:rsidRPr="00195A52">
            <w:rPr>
              <w:rStyle w:val="Strong"/>
              <w:b w:val="0"/>
              <w:bCs w:val="0"/>
            </w:rPr>
            <w:t>Document # : TBD</w:t>
          </w:r>
        </w:p>
      </w:tc>
      <w:tc>
        <w:tcPr>
          <w:tcW w:w="2128" w:type="dxa"/>
          <w:tcBorders>
            <w:right w:val="single" w:sz="4" w:space="0" w:color="FFFFFF"/>
          </w:tcBorders>
        </w:tcPr>
        <w:p w14:paraId="6EEB6051" w14:textId="77777777" w:rsidR="00653C7D" w:rsidRPr="00195A52" w:rsidRDefault="00653C7D" w:rsidP="00195A52">
          <w:pPr>
            <w:pStyle w:val="NoSpacing"/>
            <w:rPr>
              <w:rStyle w:val="Strong"/>
              <w:b w:val="0"/>
              <w:bCs w:val="0"/>
            </w:rPr>
          </w:pPr>
          <w:r w:rsidRPr="00195A52">
            <w:rPr>
              <w:rStyle w:val="Strong"/>
              <w:b w:val="0"/>
              <w:bCs w:val="0"/>
            </w:rPr>
            <w:t>Revision: 0.1</w:t>
          </w:r>
        </w:p>
      </w:tc>
      <w:tc>
        <w:tcPr>
          <w:tcW w:w="2534" w:type="dxa"/>
          <w:tcBorders>
            <w:left w:val="single" w:sz="4" w:space="0" w:color="FFFFFF"/>
          </w:tcBorders>
        </w:tcPr>
        <w:p w14:paraId="56DB0906" w14:textId="77777777" w:rsidR="00653C7D" w:rsidRPr="009B26C8" w:rsidRDefault="00653C7D" w:rsidP="00D156FC">
          <w:pPr>
            <w:outlineLvl w:val="2"/>
            <w:rPr>
              <w:rFonts w:ascii="Arial" w:hAnsi="Arial" w:cs="Arial"/>
              <w:b/>
            </w:rPr>
          </w:pPr>
        </w:p>
      </w:tc>
    </w:tr>
    <w:tr w:rsidR="00653C7D" w:rsidRPr="009B26C8" w14:paraId="2F0A80FF" w14:textId="77777777" w:rsidTr="00D156FC">
      <w:trPr>
        <w:trHeight w:val="332"/>
      </w:trPr>
      <w:tc>
        <w:tcPr>
          <w:tcW w:w="2448" w:type="dxa"/>
          <w:tcBorders>
            <w:top w:val="single" w:sz="4" w:space="0" w:color="FFFFFF"/>
            <w:right w:val="single" w:sz="4" w:space="0" w:color="FFFFFF"/>
          </w:tcBorders>
        </w:tcPr>
        <w:p w14:paraId="1767EB49" w14:textId="77777777" w:rsidR="00653C7D" w:rsidRDefault="00653C7D" w:rsidP="00195A52">
          <w:pPr>
            <w:pStyle w:val="NoSpacing"/>
          </w:pPr>
        </w:p>
      </w:tc>
      <w:tc>
        <w:tcPr>
          <w:tcW w:w="5786" w:type="dxa"/>
          <w:vMerge/>
          <w:tcBorders>
            <w:left w:val="single" w:sz="4" w:space="0" w:color="FFFFFF"/>
          </w:tcBorders>
        </w:tcPr>
        <w:p w14:paraId="08BA0E3D" w14:textId="77777777" w:rsidR="00653C7D" w:rsidRPr="009B26C8" w:rsidRDefault="00653C7D" w:rsidP="00195A52">
          <w:pPr>
            <w:pStyle w:val="NoSpacing"/>
          </w:pPr>
        </w:p>
      </w:tc>
      <w:tc>
        <w:tcPr>
          <w:tcW w:w="5072" w:type="dxa"/>
          <w:gridSpan w:val="2"/>
          <w:tcBorders>
            <w:right w:val="single" w:sz="4" w:space="0" w:color="FFFFFF"/>
          </w:tcBorders>
        </w:tcPr>
        <w:p w14:paraId="64C0EEE8" w14:textId="77777777" w:rsidR="00653C7D" w:rsidRPr="00195A52" w:rsidRDefault="00653C7D" w:rsidP="001962B9">
          <w:pPr>
            <w:pStyle w:val="NoSpacing"/>
            <w:rPr>
              <w:rStyle w:val="Strong"/>
              <w:b w:val="0"/>
              <w:bCs w:val="0"/>
            </w:rPr>
          </w:pPr>
          <w:r w:rsidRPr="00195A52">
            <w:rPr>
              <w:rStyle w:val="Strong"/>
              <w:b w:val="0"/>
              <w:bCs w:val="0"/>
            </w:rPr>
            <w:t xml:space="preserve">Document </w:t>
          </w:r>
          <w:r>
            <w:rPr>
              <w:rStyle w:val="Strong"/>
              <w:b w:val="0"/>
              <w:bCs w:val="0"/>
            </w:rPr>
            <w:t>Author: Dan Kneip &amp; Barry Robertson</w:t>
          </w:r>
        </w:p>
      </w:tc>
      <w:tc>
        <w:tcPr>
          <w:tcW w:w="2534" w:type="dxa"/>
          <w:tcBorders>
            <w:left w:val="single" w:sz="4" w:space="0" w:color="FFFFFF"/>
          </w:tcBorders>
        </w:tcPr>
        <w:p w14:paraId="589A35B0" w14:textId="77777777" w:rsidR="00653C7D" w:rsidRPr="009B26C8" w:rsidRDefault="00653C7D" w:rsidP="00D156FC">
          <w:pPr>
            <w:tabs>
              <w:tab w:val="left" w:pos="7560"/>
            </w:tabs>
            <w:rPr>
              <w:rFonts w:ascii="Arial" w:hAnsi="Arial" w:cs="Arial"/>
              <w:b/>
            </w:rPr>
          </w:pPr>
        </w:p>
      </w:tc>
    </w:tr>
  </w:tbl>
  <w:p w14:paraId="41038B3B" w14:textId="77777777" w:rsidR="00653C7D" w:rsidRDefault="00653C7D">
    <w:pPr>
      <w:pStyle w:val="Header"/>
    </w:pPr>
  </w:p>
  <w:p w14:paraId="4001330C" w14:textId="77777777" w:rsidR="00653C7D" w:rsidRDefault="00653C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80281" w14:textId="77777777" w:rsidR="00653C7D" w:rsidRPr="007F6C69" w:rsidRDefault="00653C7D" w:rsidP="00195A52">
    <w:pPr>
      <w:pStyle w:val="NoSpacing"/>
      <w:rPr>
        <w:noProof/>
        <w:sz w:val="16"/>
        <w:szCs w:val="16"/>
        <w:lang w:eastAsia="ja-JP"/>
      </w:rPr>
    </w:pPr>
    <w:r>
      <w:rPr>
        <w:noProof/>
      </w:rPr>
      <w:drawing>
        <wp:anchor distT="0" distB="0" distL="114300" distR="114300" simplePos="0" relativeHeight="251658240" behindDoc="0" locked="0" layoutInCell="1" allowOverlap="1" wp14:anchorId="6C3282FE" wp14:editId="68D82935">
          <wp:simplePos x="0" y="0"/>
          <wp:positionH relativeFrom="column">
            <wp:posOffset>-571500</wp:posOffset>
          </wp:positionH>
          <wp:positionV relativeFrom="paragraph">
            <wp:posOffset>-788670</wp:posOffset>
          </wp:positionV>
          <wp:extent cx="7772400" cy="904875"/>
          <wp:effectExtent l="0" t="0" r="0" b="9525"/>
          <wp:wrapNone/>
          <wp:docPr id="29" name="Picture 0" descr="flextronics_LETTER_letterhe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lextronics_LETTER_letterhead-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904875"/>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center" w:tblpY="1"/>
      <w:tblW w:w="15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5786"/>
      <w:gridCol w:w="2764"/>
      <w:gridCol w:w="2308"/>
      <w:gridCol w:w="2534"/>
    </w:tblGrid>
    <w:tr w:rsidR="00653C7D" w:rsidRPr="009B26C8" w14:paraId="1BEE66DA" w14:textId="77777777" w:rsidTr="002E7C2A">
      <w:tc>
        <w:tcPr>
          <w:tcW w:w="2448" w:type="dxa"/>
          <w:tcBorders>
            <w:bottom w:val="single" w:sz="4" w:space="0" w:color="FFFFFF"/>
            <w:right w:val="single" w:sz="4" w:space="0" w:color="FFFFFF"/>
          </w:tcBorders>
        </w:tcPr>
        <w:p w14:paraId="0A44B95A" w14:textId="77777777" w:rsidR="00653C7D" w:rsidRPr="00195A52" w:rsidRDefault="00653C7D" w:rsidP="00195A52">
          <w:pPr>
            <w:pStyle w:val="NoSpacing"/>
            <w:rPr>
              <w:rStyle w:val="IntenseEmphasis"/>
              <w:b w:val="0"/>
              <w:bCs w:val="0"/>
              <w:caps w:val="0"/>
              <w:color w:val="auto"/>
              <w:spacing w:val="0"/>
            </w:rPr>
          </w:pPr>
        </w:p>
      </w:tc>
      <w:tc>
        <w:tcPr>
          <w:tcW w:w="5786" w:type="dxa"/>
          <w:vMerge w:val="restart"/>
          <w:tcBorders>
            <w:left w:val="single" w:sz="4" w:space="0" w:color="FFFFFF"/>
          </w:tcBorders>
        </w:tcPr>
        <w:p w14:paraId="098764CD" w14:textId="77777777" w:rsidR="00653C7D" w:rsidRPr="002E7C2A" w:rsidRDefault="00653C7D" w:rsidP="00573E82">
          <w:pPr>
            <w:pStyle w:val="NoSpacing"/>
            <w:rPr>
              <w:rStyle w:val="Strong"/>
            </w:rPr>
          </w:pPr>
          <w:r w:rsidRPr="002E7C2A">
            <w:rPr>
              <w:rStyle w:val="Strong"/>
            </w:rPr>
            <w:t xml:space="preserve">Title: </w:t>
          </w:r>
          <w:r>
            <w:rPr>
              <w:rStyle w:val="Strong"/>
            </w:rPr>
            <w:t>Software Design Document</w:t>
          </w:r>
        </w:p>
      </w:tc>
      <w:tc>
        <w:tcPr>
          <w:tcW w:w="2764" w:type="dxa"/>
        </w:tcPr>
        <w:p w14:paraId="2A32BB4E" w14:textId="77777777" w:rsidR="00653C7D" w:rsidRPr="00195A52" w:rsidRDefault="00653C7D" w:rsidP="00195A52">
          <w:pPr>
            <w:pStyle w:val="NoSpacing"/>
            <w:rPr>
              <w:rStyle w:val="Strong"/>
              <w:b w:val="0"/>
              <w:bCs w:val="0"/>
            </w:rPr>
          </w:pPr>
          <w:r w:rsidRPr="00195A52">
            <w:rPr>
              <w:rStyle w:val="Strong"/>
              <w:b w:val="0"/>
              <w:bCs w:val="0"/>
            </w:rPr>
            <w:t>Document #: TBD</w:t>
          </w:r>
        </w:p>
      </w:tc>
      <w:tc>
        <w:tcPr>
          <w:tcW w:w="2308" w:type="dxa"/>
          <w:tcBorders>
            <w:right w:val="single" w:sz="4" w:space="0" w:color="FFFFFF"/>
          </w:tcBorders>
        </w:tcPr>
        <w:p w14:paraId="774866F7" w14:textId="77777777" w:rsidR="00653C7D" w:rsidRPr="00195A52" w:rsidRDefault="00653C7D" w:rsidP="00195A52">
          <w:pPr>
            <w:pStyle w:val="NoSpacing"/>
            <w:rPr>
              <w:rStyle w:val="Strong"/>
              <w:b w:val="0"/>
              <w:bCs w:val="0"/>
            </w:rPr>
          </w:pPr>
          <w:r w:rsidRPr="00195A52">
            <w:rPr>
              <w:rStyle w:val="Strong"/>
              <w:b w:val="0"/>
              <w:bCs w:val="0"/>
            </w:rPr>
            <w:t>Revision: 0.1</w:t>
          </w:r>
        </w:p>
      </w:tc>
      <w:tc>
        <w:tcPr>
          <w:tcW w:w="2534" w:type="dxa"/>
          <w:tcBorders>
            <w:left w:val="single" w:sz="4" w:space="0" w:color="FFFFFF"/>
          </w:tcBorders>
        </w:tcPr>
        <w:p w14:paraId="2FA30472" w14:textId="77777777" w:rsidR="00653C7D" w:rsidRPr="009B26C8" w:rsidRDefault="00653C7D" w:rsidP="00D156FC">
          <w:pPr>
            <w:outlineLvl w:val="2"/>
            <w:rPr>
              <w:rFonts w:ascii="Arial" w:hAnsi="Arial" w:cs="Arial"/>
              <w:b/>
            </w:rPr>
          </w:pPr>
        </w:p>
      </w:tc>
    </w:tr>
    <w:tr w:rsidR="00653C7D" w:rsidRPr="009B26C8" w14:paraId="544C1FB0" w14:textId="77777777" w:rsidTr="002E7C2A">
      <w:trPr>
        <w:trHeight w:val="64"/>
      </w:trPr>
      <w:tc>
        <w:tcPr>
          <w:tcW w:w="2448" w:type="dxa"/>
          <w:tcBorders>
            <w:top w:val="single" w:sz="4" w:space="0" w:color="FFFFFF"/>
            <w:right w:val="single" w:sz="4" w:space="0" w:color="FFFFFF"/>
          </w:tcBorders>
        </w:tcPr>
        <w:p w14:paraId="23EC8014" w14:textId="77777777" w:rsidR="00653C7D" w:rsidRDefault="00653C7D" w:rsidP="00195A52">
          <w:pPr>
            <w:pStyle w:val="NoSpacing"/>
            <w:rPr>
              <w:rFonts w:ascii="Arial" w:hAnsi="Arial" w:cs="Arial"/>
            </w:rPr>
          </w:pPr>
        </w:p>
      </w:tc>
      <w:tc>
        <w:tcPr>
          <w:tcW w:w="5786" w:type="dxa"/>
          <w:vMerge/>
          <w:tcBorders>
            <w:left w:val="single" w:sz="4" w:space="0" w:color="FFFFFF"/>
          </w:tcBorders>
        </w:tcPr>
        <w:p w14:paraId="42FA52A9" w14:textId="77777777" w:rsidR="00653C7D" w:rsidRPr="009B26C8" w:rsidRDefault="00653C7D" w:rsidP="00195A52">
          <w:pPr>
            <w:pStyle w:val="NoSpacing"/>
            <w:rPr>
              <w:rFonts w:ascii="Arial" w:hAnsi="Arial" w:cs="Arial"/>
            </w:rPr>
          </w:pPr>
        </w:p>
      </w:tc>
      <w:tc>
        <w:tcPr>
          <w:tcW w:w="5072" w:type="dxa"/>
          <w:gridSpan w:val="2"/>
          <w:tcBorders>
            <w:right w:val="single" w:sz="4" w:space="0" w:color="FFFFFF"/>
          </w:tcBorders>
        </w:tcPr>
        <w:p w14:paraId="1841FD9B" w14:textId="77777777" w:rsidR="00653C7D" w:rsidRPr="00195A52" w:rsidRDefault="00653C7D" w:rsidP="00195A52">
          <w:pPr>
            <w:pStyle w:val="NoSpacing"/>
            <w:rPr>
              <w:rStyle w:val="Strong"/>
              <w:b w:val="0"/>
              <w:bCs w:val="0"/>
            </w:rPr>
          </w:pPr>
          <w:r>
            <w:rPr>
              <w:rStyle w:val="Strong"/>
              <w:b w:val="0"/>
              <w:bCs w:val="0"/>
            </w:rPr>
            <w:t>DocumentAuthor:</w:t>
          </w:r>
        </w:p>
      </w:tc>
      <w:tc>
        <w:tcPr>
          <w:tcW w:w="2534" w:type="dxa"/>
          <w:tcBorders>
            <w:left w:val="single" w:sz="4" w:space="0" w:color="FFFFFF"/>
          </w:tcBorders>
        </w:tcPr>
        <w:p w14:paraId="36AADF7A" w14:textId="77777777" w:rsidR="00653C7D" w:rsidRPr="009B26C8" w:rsidRDefault="00653C7D" w:rsidP="00D156FC">
          <w:pPr>
            <w:tabs>
              <w:tab w:val="left" w:pos="7560"/>
            </w:tabs>
            <w:rPr>
              <w:rFonts w:ascii="Arial" w:hAnsi="Arial" w:cs="Arial"/>
              <w:b/>
            </w:rPr>
          </w:pPr>
        </w:p>
      </w:tc>
    </w:tr>
  </w:tbl>
  <w:p w14:paraId="07689103" w14:textId="77777777" w:rsidR="00653C7D" w:rsidRDefault="00653C7D">
    <w:pPr>
      <w:pStyle w:val="Header"/>
    </w:pPr>
  </w:p>
  <w:p w14:paraId="518FCD0C" w14:textId="77777777" w:rsidR="00653C7D" w:rsidRDefault="00653C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A4602"/>
    <w:multiLevelType w:val="hybridMultilevel"/>
    <w:tmpl w:val="F74E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F723A"/>
    <w:multiLevelType w:val="hybridMultilevel"/>
    <w:tmpl w:val="B82E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6D63D3"/>
    <w:multiLevelType w:val="hybridMultilevel"/>
    <w:tmpl w:val="C41E3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7D2A40"/>
    <w:multiLevelType w:val="hybridMultilevel"/>
    <w:tmpl w:val="C41E3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9D313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2"/>
  </w:num>
  <w:num w:numId="4">
    <w:abstractNumId w:val="3"/>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D12"/>
    <w:rsid w:val="00005950"/>
    <w:rsid w:val="00013AF8"/>
    <w:rsid w:val="00042242"/>
    <w:rsid w:val="000604B0"/>
    <w:rsid w:val="0007423E"/>
    <w:rsid w:val="000C3AA1"/>
    <w:rsid w:val="000D3902"/>
    <w:rsid w:val="000E62A1"/>
    <w:rsid w:val="000E7CB3"/>
    <w:rsid w:val="000F2785"/>
    <w:rsid w:val="00117EA2"/>
    <w:rsid w:val="0013016C"/>
    <w:rsid w:val="00147773"/>
    <w:rsid w:val="00157D0F"/>
    <w:rsid w:val="00176638"/>
    <w:rsid w:val="00194052"/>
    <w:rsid w:val="001958EE"/>
    <w:rsid w:val="00195A52"/>
    <w:rsid w:val="001962B9"/>
    <w:rsid w:val="001A0A8C"/>
    <w:rsid w:val="001A7D44"/>
    <w:rsid w:val="001C7712"/>
    <w:rsid w:val="001E6E55"/>
    <w:rsid w:val="001E75C0"/>
    <w:rsid w:val="00224074"/>
    <w:rsid w:val="0028239F"/>
    <w:rsid w:val="00283BC0"/>
    <w:rsid w:val="0029060D"/>
    <w:rsid w:val="002B529C"/>
    <w:rsid w:val="002C6517"/>
    <w:rsid w:val="002C78E2"/>
    <w:rsid w:val="002D0586"/>
    <w:rsid w:val="002E3C2B"/>
    <w:rsid w:val="002E7C2A"/>
    <w:rsid w:val="002F0906"/>
    <w:rsid w:val="002F54B2"/>
    <w:rsid w:val="0030698F"/>
    <w:rsid w:val="00307446"/>
    <w:rsid w:val="00310947"/>
    <w:rsid w:val="00323889"/>
    <w:rsid w:val="00326B1F"/>
    <w:rsid w:val="0033415E"/>
    <w:rsid w:val="00346987"/>
    <w:rsid w:val="0035015B"/>
    <w:rsid w:val="00355F21"/>
    <w:rsid w:val="00356D12"/>
    <w:rsid w:val="003645C5"/>
    <w:rsid w:val="0037330E"/>
    <w:rsid w:val="0038628F"/>
    <w:rsid w:val="00386BCC"/>
    <w:rsid w:val="0039787A"/>
    <w:rsid w:val="003B4537"/>
    <w:rsid w:val="003B78FD"/>
    <w:rsid w:val="003C4AD9"/>
    <w:rsid w:val="003C5F70"/>
    <w:rsid w:val="003F249E"/>
    <w:rsid w:val="0044255D"/>
    <w:rsid w:val="00460D5F"/>
    <w:rsid w:val="00473156"/>
    <w:rsid w:val="00475752"/>
    <w:rsid w:val="00485E1A"/>
    <w:rsid w:val="004B311F"/>
    <w:rsid w:val="004C04CF"/>
    <w:rsid w:val="004C0FC7"/>
    <w:rsid w:val="004E02CF"/>
    <w:rsid w:val="004E22AC"/>
    <w:rsid w:val="00505C9C"/>
    <w:rsid w:val="0052178C"/>
    <w:rsid w:val="00526C5A"/>
    <w:rsid w:val="00527A63"/>
    <w:rsid w:val="005371B9"/>
    <w:rsid w:val="0054237A"/>
    <w:rsid w:val="00542548"/>
    <w:rsid w:val="00543F5D"/>
    <w:rsid w:val="00550BDB"/>
    <w:rsid w:val="0057162A"/>
    <w:rsid w:val="00573E82"/>
    <w:rsid w:val="005914CD"/>
    <w:rsid w:val="00595017"/>
    <w:rsid w:val="005A63C0"/>
    <w:rsid w:val="005B121C"/>
    <w:rsid w:val="005B30D8"/>
    <w:rsid w:val="005B3643"/>
    <w:rsid w:val="005C5C2D"/>
    <w:rsid w:val="005C6DC6"/>
    <w:rsid w:val="005E5CC2"/>
    <w:rsid w:val="005E5DC6"/>
    <w:rsid w:val="005F67DC"/>
    <w:rsid w:val="006155CE"/>
    <w:rsid w:val="006251D6"/>
    <w:rsid w:val="00653C7D"/>
    <w:rsid w:val="006579D9"/>
    <w:rsid w:val="006756D9"/>
    <w:rsid w:val="00680747"/>
    <w:rsid w:val="00687253"/>
    <w:rsid w:val="006A0207"/>
    <w:rsid w:val="006A523A"/>
    <w:rsid w:val="006C4934"/>
    <w:rsid w:val="006D6471"/>
    <w:rsid w:val="00700EE6"/>
    <w:rsid w:val="007139A8"/>
    <w:rsid w:val="00727271"/>
    <w:rsid w:val="007368B9"/>
    <w:rsid w:val="007464FE"/>
    <w:rsid w:val="0074739F"/>
    <w:rsid w:val="00747989"/>
    <w:rsid w:val="00752CD6"/>
    <w:rsid w:val="00780658"/>
    <w:rsid w:val="00785B9B"/>
    <w:rsid w:val="00786A5B"/>
    <w:rsid w:val="00797752"/>
    <w:rsid w:val="007B5EE0"/>
    <w:rsid w:val="007D4213"/>
    <w:rsid w:val="007F1B03"/>
    <w:rsid w:val="007F52C1"/>
    <w:rsid w:val="007F7AC8"/>
    <w:rsid w:val="00834B33"/>
    <w:rsid w:val="00855ACE"/>
    <w:rsid w:val="00890C9A"/>
    <w:rsid w:val="008A695A"/>
    <w:rsid w:val="008B026F"/>
    <w:rsid w:val="008C23A0"/>
    <w:rsid w:val="008C5F88"/>
    <w:rsid w:val="008D01D6"/>
    <w:rsid w:val="008E3645"/>
    <w:rsid w:val="008E3789"/>
    <w:rsid w:val="008F742F"/>
    <w:rsid w:val="00901AC7"/>
    <w:rsid w:val="00911156"/>
    <w:rsid w:val="00921304"/>
    <w:rsid w:val="009627BC"/>
    <w:rsid w:val="00983A58"/>
    <w:rsid w:val="00987055"/>
    <w:rsid w:val="009C1DF5"/>
    <w:rsid w:val="009D681B"/>
    <w:rsid w:val="009E479A"/>
    <w:rsid w:val="00A049EA"/>
    <w:rsid w:val="00A14793"/>
    <w:rsid w:val="00A63DDA"/>
    <w:rsid w:val="00A94F1D"/>
    <w:rsid w:val="00AA1A70"/>
    <w:rsid w:val="00AB0595"/>
    <w:rsid w:val="00AC5F7E"/>
    <w:rsid w:val="00AD7BCB"/>
    <w:rsid w:val="00AE35C6"/>
    <w:rsid w:val="00B044E5"/>
    <w:rsid w:val="00B457C0"/>
    <w:rsid w:val="00B474B1"/>
    <w:rsid w:val="00B82BB7"/>
    <w:rsid w:val="00B85AAA"/>
    <w:rsid w:val="00B94FEF"/>
    <w:rsid w:val="00BB1FBB"/>
    <w:rsid w:val="00BB29C1"/>
    <w:rsid w:val="00BB7EAC"/>
    <w:rsid w:val="00BC00B4"/>
    <w:rsid w:val="00BD164A"/>
    <w:rsid w:val="00BD280A"/>
    <w:rsid w:val="00BE36B2"/>
    <w:rsid w:val="00BE54D6"/>
    <w:rsid w:val="00BF231A"/>
    <w:rsid w:val="00C042B8"/>
    <w:rsid w:val="00C04604"/>
    <w:rsid w:val="00C17B6A"/>
    <w:rsid w:val="00C26DB1"/>
    <w:rsid w:val="00C31DF5"/>
    <w:rsid w:val="00C53860"/>
    <w:rsid w:val="00C6172D"/>
    <w:rsid w:val="00C77F48"/>
    <w:rsid w:val="00C8089B"/>
    <w:rsid w:val="00C9034C"/>
    <w:rsid w:val="00CB35CB"/>
    <w:rsid w:val="00CE0EE2"/>
    <w:rsid w:val="00CF23A9"/>
    <w:rsid w:val="00CF6C61"/>
    <w:rsid w:val="00D058D0"/>
    <w:rsid w:val="00D12CBB"/>
    <w:rsid w:val="00D156FC"/>
    <w:rsid w:val="00D201C3"/>
    <w:rsid w:val="00D20DB1"/>
    <w:rsid w:val="00D320A3"/>
    <w:rsid w:val="00D349FF"/>
    <w:rsid w:val="00D47A86"/>
    <w:rsid w:val="00D76096"/>
    <w:rsid w:val="00D85CF5"/>
    <w:rsid w:val="00DA0436"/>
    <w:rsid w:val="00DC2903"/>
    <w:rsid w:val="00DC4DBB"/>
    <w:rsid w:val="00DD2DF4"/>
    <w:rsid w:val="00DE6DCD"/>
    <w:rsid w:val="00DF4A4A"/>
    <w:rsid w:val="00E01AE5"/>
    <w:rsid w:val="00E05817"/>
    <w:rsid w:val="00E070DE"/>
    <w:rsid w:val="00E425CB"/>
    <w:rsid w:val="00E61D47"/>
    <w:rsid w:val="00E65E65"/>
    <w:rsid w:val="00E7078A"/>
    <w:rsid w:val="00E820AD"/>
    <w:rsid w:val="00EA5226"/>
    <w:rsid w:val="00EB6D5A"/>
    <w:rsid w:val="00ED5B58"/>
    <w:rsid w:val="00EE0D70"/>
    <w:rsid w:val="00F05511"/>
    <w:rsid w:val="00F05987"/>
    <w:rsid w:val="00F12D50"/>
    <w:rsid w:val="00F35747"/>
    <w:rsid w:val="00F359BC"/>
    <w:rsid w:val="00F45011"/>
    <w:rsid w:val="00F54397"/>
    <w:rsid w:val="00F54E5B"/>
    <w:rsid w:val="00FA3DA3"/>
    <w:rsid w:val="00FA7603"/>
    <w:rsid w:val="00FB71AD"/>
    <w:rsid w:val="00FC47A0"/>
    <w:rsid w:val="00FD0986"/>
    <w:rsid w:val="00FD4190"/>
    <w:rsid w:val="00FD592D"/>
    <w:rsid w:val="00FE4519"/>
    <w:rsid w:val="00FE6799"/>
    <w:rsid w:val="00FF3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C5115"/>
  <w15:docId w15:val="{09BFEC84-9E45-4507-80D1-D062F513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0B4"/>
    <w:pPr>
      <w:spacing w:before="0" w:after="120" w:line="240" w:lineRule="auto"/>
    </w:pPr>
    <w:rPr>
      <w:sz w:val="20"/>
      <w:szCs w:val="20"/>
    </w:rPr>
  </w:style>
  <w:style w:type="paragraph" w:styleId="Heading1">
    <w:name w:val="heading 1"/>
    <w:basedOn w:val="Normal"/>
    <w:next w:val="Normal"/>
    <w:link w:val="Heading1Char"/>
    <w:uiPriority w:val="9"/>
    <w:qFormat/>
    <w:rsid w:val="0037330E"/>
    <w:pPr>
      <w:keepNext/>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240"/>
      <w:outlineLvl w:val="0"/>
    </w:pPr>
    <w:rPr>
      <w:b/>
      <w:bCs/>
      <w:caps/>
      <w:color w:val="FFFFFF" w:themeColor="background1"/>
      <w:spacing w:val="15"/>
      <w:sz w:val="24"/>
      <w:szCs w:val="22"/>
    </w:rPr>
  </w:style>
  <w:style w:type="paragraph" w:styleId="Heading2">
    <w:name w:val="heading 2"/>
    <w:basedOn w:val="Normal"/>
    <w:next w:val="Normal"/>
    <w:link w:val="Heading2Char"/>
    <w:uiPriority w:val="9"/>
    <w:unhideWhenUsed/>
    <w:qFormat/>
    <w:rsid w:val="00BF231A"/>
    <w:pPr>
      <w:keepNext/>
      <w:numPr>
        <w:ilvl w:val="1"/>
        <w:numId w:val="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240"/>
      <w:outlineLvl w:val="1"/>
    </w:pPr>
    <w:rPr>
      <w:b/>
      <w:caps/>
      <w:spacing w:val="15"/>
      <w:sz w:val="24"/>
      <w:szCs w:val="22"/>
    </w:rPr>
  </w:style>
  <w:style w:type="paragraph" w:styleId="Heading3">
    <w:name w:val="heading 3"/>
    <w:basedOn w:val="Normal"/>
    <w:next w:val="Normal"/>
    <w:link w:val="Heading3Char"/>
    <w:uiPriority w:val="9"/>
    <w:unhideWhenUsed/>
    <w:qFormat/>
    <w:rsid w:val="00BF231A"/>
    <w:pPr>
      <w:keepNext/>
      <w:numPr>
        <w:ilvl w:val="2"/>
        <w:numId w:val="1"/>
      </w:numPr>
      <w:pBdr>
        <w:top w:val="single" w:sz="6" w:space="2" w:color="4F81BD" w:themeColor="accent1"/>
        <w:left w:val="single" w:sz="6" w:space="2" w:color="4F81BD" w:themeColor="accent1"/>
      </w:pBdr>
      <w:spacing w:after="24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86BCC"/>
    <w:pPr>
      <w:numPr>
        <w:ilvl w:val="3"/>
        <w:numId w:val="1"/>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rsid w:val="00386BCC"/>
    <w:pPr>
      <w:numPr>
        <w:ilvl w:val="4"/>
        <w:numId w:val="1"/>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86BCC"/>
    <w:pPr>
      <w:numPr>
        <w:ilvl w:val="5"/>
        <w:numId w:val="1"/>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86BCC"/>
    <w:pPr>
      <w:numPr>
        <w:ilvl w:val="6"/>
        <w:numId w:val="1"/>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rsid w:val="00386BCC"/>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6BCC"/>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5017"/>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rsid w:val="00595017"/>
    <w:rPr>
      <w:rFonts w:cs="Times New Roman"/>
      <w:color w:val="auto"/>
    </w:rPr>
  </w:style>
  <w:style w:type="paragraph" w:customStyle="1" w:styleId="CM17">
    <w:name w:val="CM17"/>
    <w:basedOn w:val="Default"/>
    <w:next w:val="Default"/>
    <w:rsid w:val="00595017"/>
    <w:pPr>
      <w:spacing w:after="113"/>
    </w:pPr>
    <w:rPr>
      <w:rFonts w:cs="Times New Roman"/>
      <w:color w:val="auto"/>
    </w:rPr>
  </w:style>
  <w:style w:type="paragraph" w:customStyle="1" w:styleId="CM18">
    <w:name w:val="CM18"/>
    <w:basedOn w:val="Default"/>
    <w:next w:val="Default"/>
    <w:rsid w:val="00595017"/>
    <w:pPr>
      <w:spacing w:after="223"/>
    </w:pPr>
    <w:rPr>
      <w:rFonts w:cs="Times New Roman"/>
      <w:color w:val="auto"/>
    </w:rPr>
  </w:style>
  <w:style w:type="paragraph" w:customStyle="1" w:styleId="CM2">
    <w:name w:val="CM2"/>
    <w:basedOn w:val="Default"/>
    <w:next w:val="Default"/>
    <w:rsid w:val="00595017"/>
    <w:pPr>
      <w:spacing w:line="173" w:lineRule="atLeast"/>
    </w:pPr>
    <w:rPr>
      <w:rFonts w:cs="Times New Roman"/>
      <w:color w:val="auto"/>
    </w:rPr>
  </w:style>
  <w:style w:type="paragraph" w:customStyle="1" w:styleId="CM3">
    <w:name w:val="CM3"/>
    <w:basedOn w:val="Default"/>
    <w:next w:val="Default"/>
    <w:rsid w:val="00595017"/>
    <w:rPr>
      <w:rFonts w:cs="Times New Roman"/>
      <w:color w:val="auto"/>
    </w:rPr>
  </w:style>
  <w:style w:type="paragraph" w:customStyle="1" w:styleId="CM19">
    <w:name w:val="CM19"/>
    <w:basedOn w:val="Default"/>
    <w:next w:val="Default"/>
    <w:rsid w:val="00595017"/>
    <w:pPr>
      <w:spacing w:after="270"/>
    </w:pPr>
    <w:rPr>
      <w:rFonts w:cs="Times New Roman"/>
      <w:color w:val="auto"/>
    </w:rPr>
  </w:style>
  <w:style w:type="paragraph" w:customStyle="1" w:styleId="CM4">
    <w:name w:val="CM4"/>
    <w:basedOn w:val="Default"/>
    <w:next w:val="Default"/>
    <w:rsid w:val="00595017"/>
    <w:rPr>
      <w:rFonts w:cs="Times New Roman"/>
      <w:color w:val="auto"/>
    </w:rPr>
  </w:style>
  <w:style w:type="paragraph" w:customStyle="1" w:styleId="CM5">
    <w:name w:val="CM5"/>
    <w:basedOn w:val="Default"/>
    <w:next w:val="Default"/>
    <w:rsid w:val="00595017"/>
    <w:rPr>
      <w:rFonts w:cs="Times New Roman"/>
      <w:color w:val="auto"/>
    </w:rPr>
  </w:style>
  <w:style w:type="paragraph" w:customStyle="1" w:styleId="CM6">
    <w:name w:val="CM6"/>
    <w:basedOn w:val="Default"/>
    <w:next w:val="Default"/>
    <w:rsid w:val="00595017"/>
    <w:pPr>
      <w:spacing w:line="260" w:lineRule="atLeast"/>
    </w:pPr>
    <w:rPr>
      <w:rFonts w:cs="Times New Roman"/>
      <w:color w:val="auto"/>
    </w:rPr>
  </w:style>
  <w:style w:type="paragraph" w:customStyle="1" w:styleId="CM7">
    <w:name w:val="CM7"/>
    <w:basedOn w:val="Default"/>
    <w:next w:val="Default"/>
    <w:rsid w:val="00595017"/>
    <w:pPr>
      <w:spacing w:line="260" w:lineRule="atLeast"/>
    </w:pPr>
    <w:rPr>
      <w:rFonts w:cs="Times New Roman"/>
      <w:color w:val="auto"/>
    </w:rPr>
  </w:style>
  <w:style w:type="paragraph" w:customStyle="1" w:styleId="CM20">
    <w:name w:val="CM20"/>
    <w:basedOn w:val="Default"/>
    <w:next w:val="Default"/>
    <w:rsid w:val="00595017"/>
    <w:pPr>
      <w:spacing w:after="483"/>
    </w:pPr>
    <w:rPr>
      <w:rFonts w:cs="Times New Roman"/>
      <w:color w:val="auto"/>
    </w:rPr>
  </w:style>
  <w:style w:type="paragraph" w:customStyle="1" w:styleId="CM8">
    <w:name w:val="CM8"/>
    <w:basedOn w:val="Default"/>
    <w:next w:val="Default"/>
    <w:rsid w:val="00595017"/>
    <w:pPr>
      <w:spacing w:line="260" w:lineRule="atLeast"/>
    </w:pPr>
    <w:rPr>
      <w:rFonts w:cs="Times New Roman"/>
      <w:color w:val="auto"/>
    </w:rPr>
  </w:style>
  <w:style w:type="paragraph" w:customStyle="1" w:styleId="CM21">
    <w:name w:val="CM21"/>
    <w:basedOn w:val="Default"/>
    <w:next w:val="Default"/>
    <w:rsid w:val="00595017"/>
    <w:pPr>
      <w:spacing w:after="338"/>
    </w:pPr>
    <w:rPr>
      <w:rFonts w:cs="Times New Roman"/>
      <w:color w:val="auto"/>
    </w:rPr>
  </w:style>
  <w:style w:type="paragraph" w:customStyle="1" w:styleId="CM10">
    <w:name w:val="CM10"/>
    <w:basedOn w:val="Default"/>
    <w:next w:val="Default"/>
    <w:rsid w:val="00595017"/>
    <w:rPr>
      <w:rFonts w:cs="Times New Roman"/>
      <w:color w:val="auto"/>
    </w:rPr>
  </w:style>
  <w:style w:type="paragraph" w:customStyle="1" w:styleId="CM11">
    <w:name w:val="CM11"/>
    <w:basedOn w:val="Default"/>
    <w:next w:val="Default"/>
    <w:rsid w:val="00595017"/>
    <w:rPr>
      <w:rFonts w:cs="Times New Roman"/>
      <w:color w:val="auto"/>
    </w:rPr>
  </w:style>
  <w:style w:type="paragraph" w:customStyle="1" w:styleId="CM12">
    <w:name w:val="CM12"/>
    <w:basedOn w:val="Default"/>
    <w:next w:val="Default"/>
    <w:rsid w:val="00595017"/>
    <w:pPr>
      <w:spacing w:line="260" w:lineRule="atLeast"/>
    </w:pPr>
    <w:rPr>
      <w:rFonts w:cs="Times New Roman"/>
      <w:color w:val="auto"/>
    </w:rPr>
  </w:style>
  <w:style w:type="paragraph" w:customStyle="1" w:styleId="CM13">
    <w:name w:val="CM13"/>
    <w:basedOn w:val="Default"/>
    <w:next w:val="Default"/>
    <w:rsid w:val="00595017"/>
    <w:pPr>
      <w:spacing w:line="260" w:lineRule="atLeast"/>
    </w:pPr>
    <w:rPr>
      <w:rFonts w:cs="Times New Roman"/>
      <w:color w:val="auto"/>
    </w:rPr>
  </w:style>
  <w:style w:type="paragraph" w:customStyle="1" w:styleId="CM14">
    <w:name w:val="CM14"/>
    <w:basedOn w:val="Default"/>
    <w:next w:val="Default"/>
    <w:rsid w:val="00595017"/>
    <w:pPr>
      <w:spacing w:line="260" w:lineRule="atLeast"/>
    </w:pPr>
    <w:rPr>
      <w:rFonts w:cs="Times New Roman"/>
      <w:color w:val="auto"/>
    </w:rPr>
  </w:style>
  <w:style w:type="paragraph" w:customStyle="1" w:styleId="CM22">
    <w:name w:val="CM22"/>
    <w:basedOn w:val="Default"/>
    <w:next w:val="Default"/>
    <w:rsid w:val="00595017"/>
    <w:pPr>
      <w:spacing w:after="580"/>
    </w:pPr>
    <w:rPr>
      <w:rFonts w:cs="Times New Roman"/>
      <w:color w:val="auto"/>
    </w:rPr>
  </w:style>
  <w:style w:type="paragraph" w:customStyle="1" w:styleId="CM15">
    <w:name w:val="CM15"/>
    <w:basedOn w:val="Default"/>
    <w:next w:val="Default"/>
    <w:rsid w:val="00595017"/>
    <w:pPr>
      <w:spacing w:line="260" w:lineRule="atLeast"/>
    </w:pPr>
    <w:rPr>
      <w:rFonts w:cs="Times New Roman"/>
      <w:color w:val="auto"/>
    </w:rPr>
  </w:style>
  <w:style w:type="paragraph" w:customStyle="1" w:styleId="CM16">
    <w:name w:val="CM16"/>
    <w:basedOn w:val="Default"/>
    <w:next w:val="Default"/>
    <w:rsid w:val="00595017"/>
    <w:pPr>
      <w:spacing w:line="260" w:lineRule="atLeast"/>
    </w:pPr>
    <w:rPr>
      <w:rFonts w:cs="Times New Roman"/>
      <w:color w:val="auto"/>
    </w:rPr>
  </w:style>
  <w:style w:type="paragraph" w:customStyle="1" w:styleId="CM9">
    <w:name w:val="CM9"/>
    <w:basedOn w:val="Default"/>
    <w:next w:val="Default"/>
    <w:rsid w:val="00595017"/>
    <w:pPr>
      <w:spacing w:line="260" w:lineRule="atLeast"/>
    </w:pPr>
    <w:rPr>
      <w:rFonts w:cs="Times New Roman"/>
      <w:color w:val="auto"/>
    </w:rPr>
  </w:style>
  <w:style w:type="paragraph" w:customStyle="1" w:styleId="CM23">
    <w:name w:val="CM23"/>
    <w:basedOn w:val="Default"/>
    <w:next w:val="Default"/>
    <w:rsid w:val="00595017"/>
    <w:pPr>
      <w:spacing w:after="2150"/>
    </w:pPr>
    <w:rPr>
      <w:rFonts w:cs="Times New Roman"/>
      <w:color w:val="auto"/>
    </w:rPr>
  </w:style>
  <w:style w:type="paragraph" w:styleId="Header">
    <w:name w:val="header"/>
    <w:basedOn w:val="Normal"/>
    <w:link w:val="HeaderChar"/>
    <w:rsid w:val="002C78E2"/>
    <w:pPr>
      <w:tabs>
        <w:tab w:val="center" w:pos="4320"/>
        <w:tab w:val="right" w:pos="8640"/>
      </w:tabs>
    </w:pPr>
  </w:style>
  <w:style w:type="paragraph" w:styleId="Footer">
    <w:name w:val="footer"/>
    <w:basedOn w:val="Normal"/>
    <w:link w:val="FooterChar"/>
    <w:uiPriority w:val="99"/>
    <w:rsid w:val="002C78E2"/>
    <w:pPr>
      <w:tabs>
        <w:tab w:val="center" w:pos="4320"/>
        <w:tab w:val="right" w:pos="8640"/>
      </w:tabs>
    </w:pPr>
  </w:style>
  <w:style w:type="character" w:styleId="PageNumber">
    <w:name w:val="page number"/>
    <w:rsid w:val="002C78E2"/>
    <w:rPr>
      <w:rFonts w:cs="Times New Roman"/>
    </w:rPr>
  </w:style>
  <w:style w:type="paragraph" w:styleId="BalloonText">
    <w:name w:val="Balloon Text"/>
    <w:basedOn w:val="Normal"/>
    <w:link w:val="BalloonTextChar"/>
    <w:rsid w:val="0074739F"/>
    <w:rPr>
      <w:rFonts w:ascii="Tahoma" w:hAnsi="Tahoma" w:cs="Tahoma"/>
      <w:sz w:val="16"/>
      <w:szCs w:val="16"/>
    </w:rPr>
  </w:style>
  <w:style w:type="character" w:customStyle="1" w:styleId="BalloonTextChar">
    <w:name w:val="Balloon Text Char"/>
    <w:link w:val="BalloonText"/>
    <w:rsid w:val="0074739F"/>
    <w:rPr>
      <w:rFonts w:ascii="Tahoma" w:hAnsi="Tahoma" w:cs="Tahoma"/>
      <w:sz w:val="16"/>
      <w:szCs w:val="16"/>
    </w:rPr>
  </w:style>
  <w:style w:type="character" w:customStyle="1" w:styleId="Heading1Char">
    <w:name w:val="Heading 1 Char"/>
    <w:basedOn w:val="DefaultParagraphFont"/>
    <w:link w:val="Heading1"/>
    <w:uiPriority w:val="9"/>
    <w:rsid w:val="0037330E"/>
    <w:rPr>
      <w:b/>
      <w:bCs/>
      <w:caps/>
      <w:color w:val="FFFFFF" w:themeColor="background1"/>
      <w:spacing w:val="15"/>
      <w:sz w:val="24"/>
      <w:shd w:val="clear" w:color="auto" w:fill="4F81BD" w:themeFill="accent1"/>
    </w:rPr>
  </w:style>
  <w:style w:type="character" w:styleId="Emphasis">
    <w:name w:val="Emphasis"/>
    <w:uiPriority w:val="20"/>
    <w:qFormat/>
    <w:rsid w:val="00386BCC"/>
    <w:rPr>
      <w:caps/>
      <w:color w:val="243F60" w:themeColor="accent1" w:themeShade="7F"/>
      <w:spacing w:val="5"/>
    </w:rPr>
  </w:style>
  <w:style w:type="character" w:styleId="Strong">
    <w:name w:val="Strong"/>
    <w:uiPriority w:val="22"/>
    <w:qFormat/>
    <w:rsid w:val="00386BCC"/>
    <w:rPr>
      <w:b/>
      <w:bCs/>
    </w:rPr>
  </w:style>
  <w:style w:type="paragraph" w:styleId="ListParagraph">
    <w:name w:val="List Paragraph"/>
    <w:basedOn w:val="Normal"/>
    <w:uiPriority w:val="34"/>
    <w:qFormat/>
    <w:rsid w:val="00386BCC"/>
    <w:pPr>
      <w:ind w:left="720"/>
      <w:contextualSpacing/>
    </w:pPr>
  </w:style>
  <w:style w:type="paragraph" w:styleId="BodyText2">
    <w:name w:val="Body Text 2"/>
    <w:basedOn w:val="Normal"/>
    <w:link w:val="BodyText2Char"/>
    <w:rsid w:val="008C5F88"/>
    <w:pPr>
      <w:spacing w:line="480" w:lineRule="auto"/>
    </w:pPr>
  </w:style>
  <w:style w:type="character" w:customStyle="1" w:styleId="BodyText2Char">
    <w:name w:val="Body Text 2 Char"/>
    <w:link w:val="BodyText2"/>
    <w:rsid w:val="008C5F88"/>
    <w:rPr>
      <w:sz w:val="24"/>
      <w:szCs w:val="24"/>
    </w:rPr>
  </w:style>
  <w:style w:type="character" w:customStyle="1" w:styleId="Heading2Char">
    <w:name w:val="Heading 2 Char"/>
    <w:basedOn w:val="DefaultParagraphFont"/>
    <w:link w:val="Heading2"/>
    <w:uiPriority w:val="9"/>
    <w:rsid w:val="00BF231A"/>
    <w:rPr>
      <w:b/>
      <w:caps/>
      <w:spacing w:val="15"/>
      <w:sz w:val="24"/>
      <w:shd w:val="clear" w:color="auto" w:fill="DBE5F1" w:themeFill="accent1" w:themeFillTint="33"/>
    </w:rPr>
  </w:style>
  <w:style w:type="character" w:customStyle="1" w:styleId="HeaderChar">
    <w:name w:val="Header Char"/>
    <w:link w:val="Header"/>
    <w:rsid w:val="008C5F88"/>
    <w:rPr>
      <w:sz w:val="24"/>
      <w:szCs w:val="24"/>
    </w:rPr>
  </w:style>
  <w:style w:type="table" w:styleId="TableGrid">
    <w:name w:val="Table Grid"/>
    <w:basedOn w:val="TableNormal"/>
    <w:rsid w:val="00543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86BCC"/>
    <w:pPr>
      <w:outlineLvl w:val="9"/>
    </w:pPr>
    <w:rPr>
      <w:lang w:bidi="en-US"/>
    </w:rPr>
  </w:style>
  <w:style w:type="paragraph" w:styleId="TOC1">
    <w:name w:val="toc 1"/>
    <w:basedOn w:val="Normal"/>
    <w:next w:val="Normal"/>
    <w:autoRedefine/>
    <w:uiPriority w:val="39"/>
    <w:rsid w:val="00CE0EE2"/>
    <w:pPr>
      <w:spacing w:after="100"/>
    </w:pPr>
  </w:style>
  <w:style w:type="character" w:styleId="Hyperlink">
    <w:name w:val="Hyperlink"/>
    <w:basedOn w:val="DefaultParagraphFont"/>
    <w:uiPriority w:val="99"/>
    <w:unhideWhenUsed/>
    <w:rsid w:val="00CE0EE2"/>
    <w:rPr>
      <w:color w:val="0000FF" w:themeColor="hyperlink"/>
      <w:u w:val="single"/>
    </w:rPr>
  </w:style>
  <w:style w:type="paragraph" w:styleId="BodyText">
    <w:name w:val="Body Text"/>
    <w:basedOn w:val="Normal"/>
    <w:link w:val="BodyTextChar"/>
    <w:rsid w:val="00CE0EE2"/>
  </w:style>
  <w:style w:type="character" w:customStyle="1" w:styleId="BodyTextChar">
    <w:name w:val="Body Text Char"/>
    <w:basedOn w:val="DefaultParagraphFont"/>
    <w:link w:val="BodyText"/>
    <w:rsid w:val="00CE0EE2"/>
    <w:rPr>
      <w:sz w:val="24"/>
      <w:szCs w:val="24"/>
    </w:rPr>
  </w:style>
  <w:style w:type="character" w:customStyle="1" w:styleId="Heading3Char">
    <w:name w:val="Heading 3 Char"/>
    <w:basedOn w:val="DefaultParagraphFont"/>
    <w:link w:val="Heading3"/>
    <w:uiPriority w:val="9"/>
    <w:rsid w:val="00BF231A"/>
    <w:rPr>
      <w:caps/>
      <w:color w:val="243F60" w:themeColor="accent1" w:themeShade="7F"/>
      <w:spacing w:val="15"/>
    </w:rPr>
  </w:style>
  <w:style w:type="character" w:customStyle="1" w:styleId="Heading4Char">
    <w:name w:val="Heading 4 Char"/>
    <w:basedOn w:val="DefaultParagraphFont"/>
    <w:link w:val="Heading4"/>
    <w:uiPriority w:val="9"/>
    <w:semiHidden/>
    <w:rsid w:val="00386BCC"/>
    <w:rPr>
      <w:caps/>
      <w:color w:val="365F91" w:themeColor="accent1" w:themeShade="BF"/>
      <w:spacing w:val="10"/>
    </w:rPr>
  </w:style>
  <w:style w:type="character" w:customStyle="1" w:styleId="Heading5Char">
    <w:name w:val="Heading 5 Char"/>
    <w:basedOn w:val="DefaultParagraphFont"/>
    <w:link w:val="Heading5"/>
    <w:uiPriority w:val="9"/>
    <w:rsid w:val="00386BCC"/>
    <w:rPr>
      <w:caps/>
      <w:color w:val="365F91" w:themeColor="accent1" w:themeShade="BF"/>
      <w:spacing w:val="10"/>
    </w:rPr>
  </w:style>
  <w:style w:type="character" w:customStyle="1" w:styleId="Heading6Char">
    <w:name w:val="Heading 6 Char"/>
    <w:basedOn w:val="DefaultParagraphFont"/>
    <w:link w:val="Heading6"/>
    <w:uiPriority w:val="9"/>
    <w:semiHidden/>
    <w:rsid w:val="00386BCC"/>
    <w:rPr>
      <w:caps/>
      <w:color w:val="365F91" w:themeColor="accent1" w:themeShade="BF"/>
      <w:spacing w:val="10"/>
    </w:rPr>
  </w:style>
  <w:style w:type="character" w:customStyle="1" w:styleId="Heading7Char">
    <w:name w:val="Heading 7 Char"/>
    <w:basedOn w:val="DefaultParagraphFont"/>
    <w:link w:val="Heading7"/>
    <w:uiPriority w:val="9"/>
    <w:semiHidden/>
    <w:rsid w:val="00386BCC"/>
    <w:rPr>
      <w:caps/>
      <w:color w:val="365F91" w:themeColor="accent1" w:themeShade="BF"/>
      <w:spacing w:val="10"/>
    </w:rPr>
  </w:style>
  <w:style w:type="character" w:customStyle="1" w:styleId="Heading8Char">
    <w:name w:val="Heading 8 Char"/>
    <w:basedOn w:val="DefaultParagraphFont"/>
    <w:link w:val="Heading8"/>
    <w:uiPriority w:val="9"/>
    <w:rsid w:val="00386BCC"/>
    <w:rPr>
      <w:caps/>
      <w:spacing w:val="10"/>
      <w:sz w:val="18"/>
      <w:szCs w:val="18"/>
    </w:rPr>
  </w:style>
  <w:style w:type="character" w:customStyle="1" w:styleId="Heading9Char">
    <w:name w:val="Heading 9 Char"/>
    <w:basedOn w:val="DefaultParagraphFont"/>
    <w:link w:val="Heading9"/>
    <w:uiPriority w:val="9"/>
    <w:semiHidden/>
    <w:rsid w:val="00386BCC"/>
    <w:rPr>
      <w:i/>
      <w:caps/>
      <w:spacing w:val="10"/>
      <w:sz w:val="18"/>
      <w:szCs w:val="18"/>
    </w:rPr>
  </w:style>
  <w:style w:type="paragraph" w:styleId="Caption">
    <w:name w:val="caption"/>
    <w:basedOn w:val="Normal"/>
    <w:next w:val="Normal"/>
    <w:uiPriority w:val="35"/>
    <w:semiHidden/>
    <w:unhideWhenUsed/>
    <w:qFormat/>
    <w:rsid w:val="00386BCC"/>
    <w:rPr>
      <w:b/>
      <w:bCs/>
      <w:color w:val="365F91" w:themeColor="accent1" w:themeShade="BF"/>
      <w:sz w:val="16"/>
      <w:szCs w:val="16"/>
    </w:rPr>
  </w:style>
  <w:style w:type="paragraph" w:styleId="Title">
    <w:name w:val="Title"/>
    <w:basedOn w:val="Normal"/>
    <w:next w:val="Normal"/>
    <w:link w:val="TitleChar"/>
    <w:uiPriority w:val="10"/>
    <w:qFormat/>
    <w:rsid w:val="00386BC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86BCC"/>
    <w:rPr>
      <w:caps/>
      <w:color w:val="4F81BD" w:themeColor="accent1"/>
      <w:spacing w:val="10"/>
      <w:kern w:val="28"/>
      <w:sz w:val="52"/>
      <w:szCs w:val="52"/>
    </w:rPr>
  </w:style>
  <w:style w:type="paragraph" w:styleId="Subtitle">
    <w:name w:val="Subtitle"/>
    <w:basedOn w:val="Normal"/>
    <w:next w:val="Normal"/>
    <w:link w:val="SubtitleChar"/>
    <w:uiPriority w:val="11"/>
    <w:qFormat/>
    <w:rsid w:val="00386BCC"/>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6BCC"/>
    <w:rPr>
      <w:caps/>
      <w:color w:val="595959" w:themeColor="text1" w:themeTint="A6"/>
      <w:spacing w:val="10"/>
      <w:sz w:val="24"/>
      <w:szCs w:val="24"/>
    </w:rPr>
  </w:style>
  <w:style w:type="paragraph" w:styleId="NoSpacing">
    <w:name w:val="No Spacing"/>
    <w:basedOn w:val="Normal"/>
    <w:link w:val="NoSpacingChar"/>
    <w:uiPriority w:val="1"/>
    <w:qFormat/>
    <w:rsid w:val="00386BCC"/>
    <w:pPr>
      <w:spacing w:after="0"/>
    </w:pPr>
  </w:style>
  <w:style w:type="character" w:customStyle="1" w:styleId="NoSpacingChar">
    <w:name w:val="No Spacing Char"/>
    <w:basedOn w:val="DefaultParagraphFont"/>
    <w:link w:val="NoSpacing"/>
    <w:uiPriority w:val="1"/>
    <w:rsid w:val="00386BCC"/>
    <w:rPr>
      <w:sz w:val="20"/>
      <w:szCs w:val="20"/>
    </w:rPr>
  </w:style>
  <w:style w:type="paragraph" w:styleId="Quote">
    <w:name w:val="Quote"/>
    <w:basedOn w:val="Normal"/>
    <w:next w:val="Normal"/>
    <w:link w:val="QuoteChar"/>
    <w:uiPriority w:val="29"/>
    <w:qFormat/>
    <w:rsid w:val="00386BCC"/>
    <w:rPr>
      <w:i/>
      <w:iCs/>
    </w:rPr>
  </w:style>
  <w:style w:type="character" w:customStyle="1" w:styleId="QuoteChar">
    <w:name w:val="Quote Char"/>
    <w:basedOn w:val="DefaultParagraphFont"/>
    <w:link w:val="Quote"/>
    <w:uiPriority w:val="29"/>
    <w:rsid w:val="00386BCC"/>
    <w:rPr>
      <w:i/>
      <w:iCs/>
      <w:sz w:val="20"/>
      <w:szCs w:val="20"/>
    </w:rPr>
  </w:style>
  <w:style w:type="paragraph" w:styleId="IntenseQuote">
    <w:name w:val="Intense Quote"/>
    <w:basedOn w:val="Normal"/>
    <w:next w:val="Normal"/>
    <w:link w:val="IntenseQuoteChar"/>
    <w:uiPriority w:val="30"/>
    <w:qFormat/>
    <w:rsid w:val="00386BC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6BCC"/>
    <w:rPr>
      <w:i/>
      <w:iCs/>
      <w:color w:val="4F81BD" w:themeColor="accent1"/>
      <w:sz w:val="20"/>
      <w:szCs w:val="20"/>
    </w:rPr>
  </w:style>
  <w:style w:type="character" w:styleId="SubtleEmphasis">
    <w:name w:val="Subtle Emphasis"/>
    <w:uiPriority w:val="19"/>
    <w:qFormat/>
    <w:rsid w:val="00386BCC"/>
    <w:rPr>
      <w:i/>
      <w:iCs/>
      <w:color w:val="243F60" w:themeColor="accent1" w:themeShade="7F"/>
    </w:rPr>
  </w:style>
  <w:style w:type="character" w:styleId="IntenseEmphasis">
    <w:name w:val="Intense Emphasis"/>
    <w:uiPriority w:val="21"/>
    <w:qFormat/>
    <w:rsid w:val="00386BCC"/>
    <w:rPr>
      <w:b/>
      <w:bCs/>
      <w:caps/>
      <w:color w:val="243F60" w:themeColor="accent1" w:themeShade="7F"/>
      <w:spacing w:val="10"/>
    </w:rPr>
  </w:style>
  <w:style w:type="character" w:styleId="SubtleReference">
    <w:name w:val="Subtle Reference"/>
    <w:uiPriority w:val="31"/>
    <w:qFormat/>
    <w:rsid w:val="00386BCC"/>
    <w:rPr>
      <w:b/>
      <w:bCs/>
      <w:color w:val="4F81BD" w:themeColor="accent1"/>
    </w:rPr>
  </w:style>
  <w:style w:type="character" w:styleId="IntenseReference">
    <w:name w:val="Intense Reference"/>
    <w:uiPriority w:val="32"/>
    <w:qFormat/>
    <w:rsid w:val="00386BCC"/>
    <w:rPr>
      <w:b/>
      <w:bCs/>
      <w:i/>
      <w:iCs/>
      <w:caps/>
      <w:color w:val="4F81BD" w:themeColor="accent1"/>
    </w:rPr>
  </w:style>
  <w:style w:type="character" w:styleId="BookTitle">
    <w:name w:val="Book Title"/>
    <w:uiPriority w:val="33"/>
    <w:qFormat/>
    <w:rsid w:val="00386BCC"/>
    <w:rPr>
      <w:b/>
      <w:bCs/>
      <w:i/>
      <w:iCs/>
      <w:spacing w:val="9"/>
    </w:rPr>
  </w:style>
  <w:style w:type="paragraph" w:styleId="TOC2">
    <w:name w:val="toc 2"/>
    <w:basedOn w:val="Normal"/>
    <w:next w:val="Normal"/>
    <w:autoRedefine/>
    <w:uiPriority w:val="39"/>
    <w:rsid w:val="00BF231A"/>
    <w:pPr>
      <w:tabs>
        <w:tab w:val="left" w:pos="880"/>
        <w:tab w:val="right" w:leader="dot" w:pos="10430"/>
      </w:tabs>
      <w:spacing w:after="0"/>
      <w:ind w:left="202"/>
    </w:pPr>
  </w:style>
  <w:style w:type="character" w:customStyle="1" w:styleId="FooterChar">
    <w:name w:val="Footer Char"/>
    <w:basedOn w:val="DefaultParagraphFont"/>
    <w:link w:val="Footer"/>
    <w:uiPriority w:val="99"/>
    <w:rsid w:val="00921304"/>
    <w:rPr>
      <w:sz w:val="20"/>
      <w:szCs w:val="20"/>
    </w:rPr>
  </w:style>
  <w:style w:type="paragraph" w:styleId="TOC3">
    <w:name w:val="toc 3"/>
    <w:basedOn w:val="Normal"/>
    <w:next w:val="Normal"/>
    <w:autoRedefine/>
    <w:uiPriority w:val="39"/>
    <w:unhideWhenUsed/>
    <w:rsid w:val="00E61D47"/>
    <w:pPr>
      <w:spacing w:after="100"/>
      <w:ind w:left="400"/>
    </w:pPr>
  </w:style>
  <w:style w:type="character" w:styleId="PlaceholderText">
    <w:name w:val="Placeholder Text"/>
    <w:basedOn w:val="DefaultParagraphFont"/>
    <w:uiPriority w:val="99"/>
    <w:semiHidden/>
    <w:rsid w:val="001962B9"/>
    <w:rPr>
      <w:color w:val="808080"/>
    </w:rPr>
  </w:style>
  <w:style w:type="character" w:styleId="CommentReference">
    <w:name w:val="annotation reference"/>
    <w:basedOn w:val="DefaultParagraphFont"/>
    <w:semiHidden/>
    <w:unhideWhenUsed/>
    <w:rsid w:val="006C4934"/>
    <w:rPr>
      <w:sz w:val="16"/>
      <w:szCs w:val="16"/>
    </w:rPr>
  </w:style>
  <w:style w:type="paragraph" w:styleId="CommentText">
    <w:name w:val="annotation text"/>
    <w:basedOn w:val="Normal"/>
    <w:link w:val="CommentTextChar"/>
    <w:semiHidden/>
    <w:unhideWhenUsed/>
    <w:rsid w:val="006C4934"/>
  </w:style>
  <w:style w:type="character" w:customStyle="1" w:styleId="CommentTextChar">
    <w:name w:val="Comment Text Char"/>
    <w:basedOn w:val="DefaultParagraphFont"/>
    <w:link w:val="CommentText"/>
    <w:semiHidden/>
    <w:rsid w:val="006C4934"/>
    <w:rPr>
      <w:sz w:val="20"/>
      <w:szCs w:val="20"/>
    </w:rPr>
  </w:style>
  <w:style w:type="paragraph" w:styleId="CommentSubject">
    <w:name w:val="annotation subject"/>
    <w:basedOn w:val="CommentText"/>
    <w:next w:val="CommentText"/>
    <w:link w:val="CommentSubjectChar"/>
    <w:semiHidden/>
    <w:unhideWhenUsed/>
    <w:rsid w:val="006C4934"/>
    <w:rPr>
      <w:b/>
      <w:bCs/>
    </w:rPr>
  </w:style>
  <w:style w:type="character" w:customStyle="1" w:styleId="CommentSubjectChar">
    <w:name w:val="Comment Subject Char"/>
    <w:basedOn w:val="CommentTextChar"/>
    <w:link w:val="CommentSubject"/>
    <w:semiHidden/>
    <w:rsid w:val="006C4934"/>
    <w:rPr>
      <w:b/>
      <w:bCs/>
      <w:sz w:val="20"/>
      <w:szCs w:val="20"/>
    </w:rPr>
  </w:style>
  <w:style w:type="character" w:styleId="FollowedHyperlink">
    <w:name w:val="FollowedHyperlink"/>
    <w:basedOn w:val="DefaultParagraphFont"/>
    <w:semiHidden/>
    <w:unhideWhenUsed/>
    <w:rsid w:val="00653C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FLEX\Flextronics%20EMC%20Design%20Guidelines%20for%20High-Speed%20PCBs_New.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EFB5B2EB4E41D69D2A87821ED7126E"/>
        <w:category>
          <w:name w:val="General"/>
          <w:gallery w:val="placeholder"/>
        </w:category>
        <w:types>
          <w:type w:val="bbPlcHdr"/>
        </w:types>
        <w:behaviors>
          <w:behavior w:val="content"/>
        </w:behaviors>
        <w:guid w:val="{BDDDAAFC-83A3-4289-9E7A-FAF91E4DAA66}"/>
      </w:docPartPr>
      <w:docPartBody>
        <w:p w:rsidR="000E552E" w:rsidRDefault="000E552E">
          <w:r w:rsidRPr="00B95DB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52E"/>
    <w:rsid w:val="000E552E"/>
    <w:rsid w:val="00510B99"/>
    <w:rsid w:val="00DF2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52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5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MS Document Content" ma:contentTypeID="0x0101002F5B77089A73AC418831CAC42B7B9E5700F654AC39AFC9B848B49D416A4823FEBE" ma:contentTypeVersion="37" ma:contentTypeDescription="DMS Document Meta-data content type for libraries." ma:contentTypeScope="" ma:versionID="caeca68526ec54918b6df6b85dc7a305">
  <xsd:schema xmlns:xsd="http://www.w3.org/2001/XMLSchema" xmlns:p="http://schemas.microsoft.com/office/2006/metadata/properties" xmlns:ns2="149111a2-e617-4f71-8c9b-9c8d2064fb7f" xmlns:ns3="56aa22ec-7e2f-4851-8169-952e3a05b503" targetNamespace="http://schemas.microsoft.com/office/2006/metadata/properties" ma:root="true" ma:fieldsID="40a735b34e796b39691a329ffe925f8f" ns2:_="" ns3:_="">
    <xsd:import namespace="149111a2-e617-4f71-8c9b-9c8d2064fb7f"/>
    <xsd:import namespace="56aa22ec-7e2f-4851-8169-952e3a05b503"/>
    <xsd:element name="properties">
      <xsd:complexType>
        <xsd:sequence>
          <xsd:element name="documentManagement">
            <xsd:complexType>
              <xsd:all>
                <xsd:element ref="ns2:Document_x0020_Description" minOccurs="0"/>
                <xsd:element ref="ns2:Document_x0020_Number" minOccurs="0"/>
                <xsd:element ref="ns2:Top_x0020_Level_x0020_Category"/>
                <xsd:element ref="ns2:Sub_x0020_Group"/>
                <xsd:element ref="ns2:Documentation_x0020_Level"/>
                <xsd:element ref="ns2:Base_x0020_Number" minOccurs="0"/>
                <xsd:element ref="ns2:Document_x0020_Revision_x0020_Number" minOccurs="0"/>
                <xsd:element ref="ns2:Document_x0020_Owner" minOccurs="0"/>
                <xsd:element ref="ns2:Expiry_x0020_Date" minOccurs="0"/>
                <xsd:element ref="ns2:Release_x0020_Date" minOccurs="0"/>
                <xsd:element ref="ns3:Reference_x0020_Document_x0028_s_x0029__x0020__x0028_1_x0029_" minOccurs="0"/>
                <xsd:element ref="ns3:Reference_x0020_Document_x0028_s_x0029__x0020__x0028_2_x0029_" minOccurs="0"/>
                <xsd:element ref="ns2:Archive_x0020_Document" minOccurs="0"/>
                <xsd:element ref="ns2:Approved_x0020_By" minOccurs="0"/>
              </xsd:all>
            </xsd:complexType>
          </xsd:element>
        </xsd:sequence>
      </xsd:complexType>
    </xsd:element>
  </xsd:schema>
  <xsd:schema xmlns:xsd="http://www.w3.org/2001/XMLSchema" xmlns:dms="http://schemas.microsoft.com/office/2006/documentManagement/types" targetNamespace="149111a2-e617-4f71-8c9b-9c8d2064fb7f" elementFormDefault="qualified">
    <xsd:import namespace="http://schemas.microsoft.com/office/2006/documentManagement/types"/>
    <xsd:element name="Document_x0020_Description" ma:index="2" nillable="true" ma:displayName="Document Description" ma:description="Description of the document (if any)" ma:internalName="Document_x0020_Description">
      <xsd:simpleType>
        <xsd:restriction base="dms:Note"/>
      </xsd:simpleType>
    </xsd:element>
    <xsd:element name="Document_x0020_Number" ma:index="3" nillable="true" ma:displayName="Document Number" ma:default="" ma:internalName="Document_x0020_Number" ma:readOnly="false">
      <xsd:simpleType>
        <xsd:restriction base="dms:Text">
          <xsd:maxLength value="18"/>
        </xsd:restriction>
      </xsd:simpleType>
    </xsd:element>
    <xsd:element name="Top_x0020_Level_x0020_Category" ma:index="4" ma:displayName="Top Level Category" ma:description="Select Top level category - AAA, for your document number." ma:list="{41e3f31a-0503-4e47-9fc9-a25090e4a051}" ma:internalName="Top_x0020_Level_x0020_Category" ma:showField="Title" ma:web="149111a2-e617-4f71-8c9b-9c8d2064fb7f">
      <xsd:simpleType>
        <xsd:restriction base="dms:Lookup"/>
      </xsd:simpleType>
    </xsd:element>
    <xsd:element name="Sub_x0020_Group" ma:index="5" ma:displayName="Sub Group" ma:description="Select Sub Group - 'BBB' for your document number." ma:list="{119c1ddd-b46d-4e1e-bc02-feabb8c39cd1}" ma:internalName="Sub_x0020_Group" ma:showField="Title" ma:web="149111a2-e617-4f71-8c9b-9c8d2064fb7f">
      <xsd:simpleType>
        <xsd:restriction base="dms:Lookup"/>
      </xsd:simpleType>
    </xsd:element>
    <xsd:element name="Documentation_x0020_Level" ma:index="6" ma:displayName="Documentation Level" ma:description="Select Document Level (D, 1-4) for your document." ma:list="{617cd0d5-9648-4585-b1f0-848c5eabcb2c}" ma:internalName="Documentation_x0020_Level" ma:showField="Title" ma:web="149111a2-e617-4f71-8c9b-9c8d2064fb7f">
      <xsd:simpleType>
        <xsd:restriction base="dms:Lookup"/>
      </xsd:simpleType>
    </xsd:element>
    <xsd:element name="Base_x0020_Number" ma:index="7" nillable="true" ma:displayName="Base Number" ma:internalName="Base_x0020_Number">
      <xsd:simpleType>
        <xsd:restriction base="dms:Text">
          <xsd:maxLength value="5"/>
        </xsd:restriction>
      </xsd:simpleType>
    </xsd:element>
    <xsd:element name="Document_x0020_Revision_x0020_Number" ma:index="8" nillable="true" ma:displayName="Revision No." ma:default="" ma:internalName="Document_x0020_Revision_x0020_Number">
      <xsd:simpleType>
        <xsd:restriction base="dms:Text">
          <xsd:maxLength value="15"/>
        </xsd:restriction>
      </xsd:simpleType>
    </xsd:element>
    <xsd:element name="Document_x0020_Owner" ma:index="9" nillable="true" ma:displayName="Document Owner" ma:list="UserInfo" ma:internalName="Document_x0020_Owner"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piry_x0020_Date" ma:index="10" nillable="true" ma:displayName="Expiry Date" ma:description="Document expiration date, the document has to be upgraded and\reviewed alteast-once on\before this expiration date. All the documents crossing expiry date has to be revised. Default expiry period is 2 years." ma:format="DateOnly" ma:internalName="Expiry_x0020_Date">
      <xsd:simpleType>
        <xsd:restriction base="dms:DateTime"/>
      </xsd:simpleType>
    </xsd:element>
    <xsd:element name="Release_x0020_Date" ma:index="11" nillable="true" ma:displayName="Release Date" ma:default="[today]" ma:format="DateOnly" ma:internalName="Release_x0020_Date">
      <xsd:simpleType>
        <xsd:restriction base="dms:DateTime"/>
      </xsd:simpleType>
    </xsd:element>
    <xsd:element name="Archive_x0020_Document" ma:index="15" nillable="true" ma:displayName="Archive Document" ma:default="0" ma:description="On checking this option, document expiry date will be changed to today's date, and document status will be changed to Archived. Document can be archived, if only 'Document Status' is 'Approved'." ma:internalName="Archive_x0020_Document">
      <xsd:simpleType>
        <xsd:restriction base="dms:Boolean"/>
      </xsd:simpleType>
    </xsd:element>
    <xsd:element name="Approved_x0020_By" ma:index="22" nillable="true" ma:displayName="Approved By" ma:hidden="true" ma:list="UserInfo" ma:internalName="Approved_x0020_By"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56aa22ec-7e2f-4851-8169-952e3a05b503" elementFormDefault="qualified">
    <xsd:import namespace="http://schemas.microsoft.com/office/2006/documentManagement/types"/>
    <xsd:element name="Reference_x0020_Document_x0028_s_x0029__x0020__x0028_1_x0029_" ma:index="12" nillable="true" ma:displayName="Reference Document(s) (1)" ma:description="Type in reference document(s), if any." ma:internalName="Reference_x0020_Document_x0028_s_x0029__x0020__x0028_1_x0029_">
      <xsd:simpleType>
        <xsd:restriction base="dms:Note"/>
      </xsd:simpleType>
    </xsd:element>
    <xsd:element name="Reference_x0020_Document_x0028_s_x0029__x0020__x0028_2_x0029_" ma:index="13" nillable="true" ma:displayName="Reference Document(s) (2)" ma:description="Select reference document(s), if any, from your library." ma:list="{56aa22ec-7e2f-4851-8169-952e3a05b503}" ma:internalName="Reference_x0020_Document_x0028_s_x0029__x0020__x0028_2_x0029_" ma:showField="RefSummary">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Document Title"/>
        <xsd:element ref="dc:subject" minOccurs="0" maxOccurs="1"/>
        <xsd:element ref="dc:description" minOccurs="0" maxOccurs="1"/>
        <xsd:element name="keywords" minOccurs="0" maxOccurs="1" type="xsd:string" ma:index="1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Sub_x0020_Group xmlns="149111a2-e617-4f71-8c9b-9c8d2064fb7f">6</Sub_x0020_Group>
    <Expiry_x0020_Date xmlns="149111a2-e617-4f71-8c9b-9c8d2064fb7f">2015-01-09T08:00:00+00:00</Expiry_x0020_Date>
    <Reference_x0020_Document_x0028_s_x0029__x0020__x0028_2_x0029_ xmlns="56aa22ec-7e2f-4851-8169-952e3a05b503"/>
    <Approved_x0020_By xmlns="149111a2-e617-4f71-8c9b-9c8d2064fb7f">
      <UserInfo>
        <DisplayName/>
        <AccountId>225</AccountId>
        <AccountType/>
      </UserInfo>
    </Approved_x0020_By>
    <Document_x0020_Number xmlns="149111a2-e617-4f71-8c9b-9c8d2064fb7f" xsi:nil="true"/>
    <Base_x0020_Number xmlns="149111a2-e617-4f71-8c9b-9c8d2064fb7f" xsi:nil="true"/>
    <Document_x0020_Owner xmlns="149111a2-e617-4f71-8c9b-9c8d2064fb7f">
      <UserInfo>
        <DisplayName>AMERICAS\sjcdgeig</DisplayName>
        <AccountId>2750</AccountId>
        <AccountType/>
      </UserInfo>
    </Document_x0020_Owner>
    <Archive_x0020_Document xmlns="149111a2-e617-4f71-8c9b-9c8d2064fb7f">false</Archive_x0020_Document>
    <Top_x0020_Level_x0020_Category xmlns="149111a2-e617-4f71-8c9b-9c8d2064fb7f">54</Top_x0020_Level_x0020_Category>
    <Documentation_x0020_Level xmlns="149111a2-e617-4f71-8c9b-9c8d2064fb7f">4</Documentation_x0020_Level>
    <Document_x0020_Revision_x0020_Number xmlns="149111a2-e617-4f71-8c9b-9c8d2064fb7f">A</Document_x0020_Revision_x0020_Number>
    <Document_x0020_Description xmlns="149111a2-e617-4f71-8c9b-9c8d2064fb7f" xsi:nil="true"/>
    <Release_x0020_Date xmlns="149111a2-e617-4f71-8c9b-9c8d2064fb7f">2013-01-09T08:00:00+00:00</Release_x0020_Date>
    <Reference_x0020_Document_x0028_s_x0029__x0020__x0028_1_x0029_ xmlns="56aa22ec-7e2f-4851-8169-952e3a05b50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B74C3-3E9E-4F3B-B828-2687FADC4C9E}">
  <ds:schemaRefs>
    <ds:schemaRef ds:uri="http://schemas.microsoft.com/sharepoint/v3/contenttype/forms"/>
  </ds:schemaRefs>
</ds:datastoreItem>
</file>

<file path=customXml/itemProps2.xml><?xml version="1.0" encoding="utf-8"?>
<ds:datastoreItem xmlns:ds="http://schemas.openxmlformats.org/officeDocument/2006/customXml" ds:itemID="{268315BC-9813-4808-9D11-9694A7C895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111a2-e617-4f71-8c9b-9c8d2064fb7f"/>
    <ds:schemaRef ds:uri="56aa22ec-7e2f-4851-8169-952e3a05b50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FCC832E-E730-48C6-B966-6273A78D432C}">
  <ds:schemaRefs>
    <ds:schemaRef ds:uri="http://schemas.microsoft.com/office/2006/metadata/longProperties"/>
  </ds:schemaRefs>
</ds:datastoreItem>
</file>

<file path=customXml/itemProps4.xml><?xml version="1.0" encoding="utf-8"?>
<ds:datastoreItem xmlns:ds="http://schemas.openxmlformats.org/officeDocument/2006/customXml" ds:itemID="{52C307F2-3EAD-4A41-93FA-FE1AEBB2C111}">
  <ds:schemaRefs>
    <ds:schemaRef ds:uri="http://schemas.microsoft.com/office/2006/metadata/properties"/>
    <ds:schemaRef ds:uri="http://schemas.microsoft.com/office/infopath/2007/PartnerControls"/>
    <ds:schemaRef ds:uri="149111a2-e617-4f71-8c9b-9c8d2064fb7f"/>
    <ds:schemaRef ds:uri="56aa22ec-7e2f-4851-8169-952e3a05b503"/>
  </ds:schemaRefs>
</ds:datastoreItem>
</file>

<file path=customXml/itemProps5.xml><?xml version="1.0" encoding="utf-8"?>
<ds:datastoreItem xmlns:ds="http://schemas.openxmlformats.org/officeDocument/2006/customXml" ds:itemID="{5487EC7A-971B-4AEE-9587-9AAA1EF5C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Flextronics EMC Design Guidelines for High-Speed PCBs_New.dot</Template>
  <TotalTime>40</TotalTime>
  <Pages>6</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OpenXC Modem Connect PC App Build Instructions</vt:lpstr>
    </vt:vector>
  </TitlesOfParts>
  <Company>Flextronics International</Company>
  <LinksUpToDate>false</LinksUpToDate>
  <CharactersWithSpaces>4079</CharactersWithSpaces>
  <SharedDoc>false</SharedDoc>
  <HLinks>
    <vt:vector size="6" baseType="variant">
      <vt:variant>
        <vt:i4>1441796</vt:i4>
      </vt:variant>
      <vt:variant>
        <vt:i4>9</vt:i4>
      </vt:variant>
      <vt:variant>
        <vt:i4>0</vt:i4>
      </vt:variant>
      <vt:variant>
        <vt:i4>5</vt:i4>
      </vt:variant>
      <vt:variant>
        <vt:lpwstr>http://intranet.flextronics.com/fms/default.aspx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OpenXC Modem Connect PC App Build Instructions</dc:title>
  <dc:creator>Barry.Robertson@flextronics.com</dc:creator>
  <cp:lastModifiedBy>Barry Robertson</cp:lastModifiedBy>
  <cp:revision>5</cp:revision>
  <cp:lastPrinted>2012-12-03T17:43:00Z</cp:lastPrinted>
  <dcterms:created xsi:type="dcterms:W3CDTF">2015-01-29T14:02:00Z</dcterms:created>
  <dcterms:modified xsi:type="dcterms:W3CDTF">2015-01-29T14:41:00Z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DMS Document Content</vt:lpwstr>
  </property>
  <property fmtid="{D5CDD505-2E9C-101B-9397-08002B2CF9AE}" pid="3" name="display_urn:schemas-microsoft-com:office:office#Document_x0020_Owner">
    <vt:lpwstr>David Geiger</vt:lpwstr>
  </property>
  <property fmtid="{D5CDD505-2E9C-101B-9397-08002B2CF9AE}" pid="4" name="display_urn:schemas-microsoft-com:office:office#Approved_x0020_By">
    <vt:lpwstr>Murad Kurwa</vt:lpwstr>
  </property>
</Properties>
</file>